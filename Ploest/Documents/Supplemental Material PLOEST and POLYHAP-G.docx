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5C57" w:rsidRDefault="00935C57">
      <w:pPr>
        <w:pStyle w:val="AbstractHead"/>
        <w:spacing w:line="14" w:lineRule="exact"/>
      </w:pPr>
    </w:p>
    <w:tbl>
      <w:tblPr>
        <w:tblStyle w:val="Tablaconcuadrcula"/>
        <w:tblW w:w="0" w:type="auto"/>
        <w:tblBorders>
          <w:top w:val="single" w:sz="24" w:space="0" w:color="auto"/>
          <w:left w:val="none" w:sz="0" w:space="0" w:color="auto"/>
          <w:bottom w:val="single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5" w:type="dxa"/>
          <w:bottom w:w="216" w:type="dxa"/>
          <w:right w:w="115" w:type="dxa"/>
        </w:tblCellMar>
        <w:tblLook w:val="04A0"/>
      </w:tblPr>
      <w:tblGrid>
        <w:gridCol w:w="8762"/>
      </w:tblGrid>
      <w:tr w:rsidR="00CC64E3" w:rsidTr="00BD67CE">
        <w:tc>
          <w:tcPr>
            <w:tcW w:w="8762" w:type="dxa"/>
          </w:tcPr>
          <w:p w:rsidR="00CC64E3" w:rsidRPr="00F362A7" w:rsidRDefault="001C319A" w:rsidP="00435193">
            <w:pPr>
              <w:pStyle w:val="Ttulo"/>
            </w:pPr>
            <w:r>
              <w:t xml:space="preserve">Assembling aneuploid genomes from short reads: PLOEST and </w:t>
            </w:r>
            <w:r w:rsidR="003D554B">
              <w:t>POLYHAP-G</w:t>
            </w:r>
          </w:p>
          <w:p w:rsidR="00B43632" w:rsidRPr="00B43632" w:rsidRDefault="00B43632" w:rsidP="00B43632">
            <w:pPr>
              <w:pStyle w:val="Abstract-Head"/>
              <w:rPr>
                <w:sz w:val="36"/>
              </w:rPr>
            </w:pPr>
          </w:p>
          <w:p w:rsidR="00B43632" w:rsidRDefault="002305E8" w:rsidP="00095F39">
            <w:pPr>
              <w:pStyle w:val="Abstract-Head"/>
              <w:jc w:val="center"/>
              <w:rPr>
                <w:sz w:val="30"/>
                <w:szCs w:val="28"/>
              </w:rPr>
            </w:pPr>
            <w:r>
              <w:rPr>
                <w:sz w:val="36"/>
              </w:rPr>
              <w:t>Supplement</w:t>
            </w:r>
            <w:r w:rsidR="00B43632" w:rsidRPr="00B43632">
              <w:rPr>
                <w:sz w:val="36"/>
              </w:rPr>
              <w:t xml:space="preserve"> material</w:t>
            </w:r>
          </w:p>
          <w:p w:rsidR="00B43632" w:rsidRDefault="00B43632" w:rsidP="00BD67CE">
            <w:pPr>
              <w:pStyle w:val="Abstract-Text"/>
              <w:rPr>
                <w:sz w:val="28"/>
                <w:szCs w:val="28"/>
              </w:rPr>
            </w:pPr>
          </w:p>
        </w:tc>
      </w:tr>
    </w:tbl>
    <w:p w:rsidR="002C783E" w:rsidRDefault="002C783E">
      <w:pPr>
        <w:pStyle w:val="AbstractHead"/>
        <w:spacing w:line="14" w:lineRule="exact"/>
      </w:pPr>
    </w:p>
    <w:p w:rsidR="00A34DD6" w:rsidRDefault="00A34DD6">
      <w:pPr>
        <w:pStyle w:val="AbstractHead"/>
        <w:spacing w:line="14" w:lineRule="exact"/>
        <w:sectPr w:rsidR="00A34DD6" w:rsidSect="0019362B">
          <w:headerReference w:type="even" r:id="rId8"/>
          <w:headerReference w:type="default" r:id="rId9"/>
          <w:pgSz w:w="12240" w:h="15826" w:code="1"/>
          <w:pgMar w:top="1267" w:right="1382" w:bottom="1267" w:left="1094" w:header="706" w:footer="835" w:gutter="0"/>
          <w:cols w:space="360"/>
          <w:titlePg/>
          <w:docGrid w:linePitch="360"/>
        </w:sectPr>
      </w:pPr>
    </w:p>
    <w:p w:rsidR="00400C63" w:rsidRDefault="00400C63">
      <w:pPr>
        <w:pStyle w:val="AbstractHead"/>
        <w:spacing w:line="14" w:lineRule="exact"/>
      </w:pPr>
    </w:p>
    <w:p w:rsidR="0019362B" w:rsidRDefault="0019362B" w:rsidP="001A0125">
      <w:pPr>
        <w:pStyle w:val="Ttulo1"/>
        <w:sectPr w:rsidR="0019362B" w:rsidSect="00A34DD6">
          <w:type w:val="continuous"/>
          <w:pgSz w:w="12240" w:h="15826" w:code="1"/>
          <w:pgMar w:top="1267" w:right="1382" w:bottom="1267" w:left="1094" w:header="706" w:footer="835" w:gutter="0"/>
          <w:cols w:space="360"/>
          <w:titlePg/>
          <w:docGrid w:linePitch="360"/>
        </w:sectPr>
      </w:pPr>
    </w:p>
    <w:p w:rsidR="001951E5" w:rsidRDefault="00697446" w:rsidP="00A34DD6">
      <w:pPr>
        <w:pStyle w:val="Ttulo1"/>
        <w:spacing w:before="0" w:after="0" w:line="240" w:lineRule="auto"/>
      </w:pPr>
      <w:r w:rsidRPr="00697446">
        <w:lastRenderedPageBreak/>
        <w:t>S.pastorianus CBS1483 Illumin</w:t>
      </w:r>
      <w:r>
        <w:t>a &amp;</w:t>
      </w:r>
      <w:r>
        <w:rPr>
          <w:rFonts w:ascii="Times New Roman" w:hAnsi="Times New Roman"/>
          <w:sz w:val="16"/>
          <w:szCs w:val="16"/>
        </w:rPr>
        <w:t xml:space="preserve"> </w:t>
      </w:r>
      <w:r w:rsidR="00A34DD6">
        <w:t>Simulated Data</w:t>
      </w:r>
      <w:r>
        <w:t xml:space="preserve"> stats</w:t>
      </w:r>
    </w:p>
    <w:p w:rsidR="00333CD4" w:rsidRPr="00333CD4" w:rsidRDefault="00333CD4" w:rsidP="00333CD4"/>
    <w:p w:rsidR="00A34DD6" w:rsidRDefault="00A34DD6" w:rsidP="00A34DD6"/>
    <w:tbl>
      <w:tblPr>
        <w:tblStyle w:val="Tablaconcuadrcula"/>
        <w:tblW w:w="0" w:type="auto"/>
        <w:tblLook w:val="04A0"/>
      </w:tblPr>
      <w:tblGrid>
        <w:gridCol w:w="1101"/>
        <w:gridCol w:w="1842"/>
        <w:gridCol w:w="1418"/>
        <w:gridCol w:w="993"/>
      </w:tblGrid>
      <w:tr w:rsidR="00EC6A69" w:rsidTr="006D5353">
        <w:tc>
          <w:tcPr>
            <w:tcW w:w="1101" w:type="dxa"/>
            <w:tcBorders>
              <w:top w:val="double" w:sz="4" w:space="0" w:color="auto"/>
              <w:left w:val="double" w:sz="4" w:space="0" w:color="auto"/>
            </w:tcBorders>
          </w:tcPr>
          <w:p w:rsidR="00EC6A69" w:rsidRDefault="00EC6A69" w:rsidP="00697446">
            <w:r>
              <w:t>Insert size</w:t>
            </w: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EC6A69" w:rsidRDefault="00EC6A69" w:rsidP="001844AB">
            <w:r>
              <w:t>Number of reads</w:t>
            </w:r>
          </w:p>
        </w:tc>
        <w:tc>
          <w:tcPr>
            <w:tcW w:w="1418" w:type="dxa"/>
            <w:tcBorders>
              <w:top w:val="double" w:sz="4" w:space="0" w:color="auto"/>
            </w:tcBorders>
          </w:tcPr>
          <w:p w:rsidR="00EC6A69" w:rsidRDefault="00EC6A69" w:rsidP="001844AB">
            <w:r>
              <w:t>Reads length</w:t>
            </w:r>
          </w:p>
        </w:tc>
        <w:tc>
          <w:tcPr>
            <w:tcW w:w="993" w:type="dxa"/>
            <w:tcBorders>
              <w:top w:val="double" w:sz="4" w:space="0" w:color="auto"/>
              <w:right w:val="double" w:sz="4" w:space="0" w:color="auto"/>
            </w:tcBorders>
          </w:tcPr>
          <w:p w:rsidR="00EC6A69" w:rsidRDefault="00EC6A69" w:rsidP="001844AB">
            <w:r>
              <w:t>coverage</w:t>
            </w:r>
          </w:p>
        </w:tc>
      </w:tr>
      <w:tr w:rsidR="00EC6A69" w:rsidTr="006D5353">
        <w:tc>
          <w:tcPr>
            <w:tcW w:w="1101" w:type="dxa"/>
            <w:tcBorders>
              <w:left w:val="double" w:sz="4" w:space="0" w:color="auto"/>
            </w:tcBorders>
          </w:tcPr>
          <w:p w:rsidR="00EC6A69" w:rsidRDefault="00EC6A69" w:rsidP="001844AB">
            <w:r>
              <w:t>180bp</w:t>
            </w:r>
          </w:p>
        </w:tc>
        <w:tc>
          <w:tcPr>
            <w:tcW w:w="1842" w:type="dxa"/>
          </w:tcPr>
          <w:p w:rsidR="00EC6A69" w:rsidRDefault="00EC6A69" w:rsidP="00BB7BEC">
            <w:r>
              <w:t>9.26 * 10</w:t>
            </w:r>
            <w:r>
              <w:rPr>
                <w:rFonts w:cs="Times"/>
              </w:rPr>
              <w:t>⁶</w:t>
            </w:r>
          </w:p>
        </w:tc>
        <w:tc>
          <w:tcPr>
            <w:tcW w:w="1418" w:type="dxa"/>
          </w:tcPr>
          <w:p w:rsidR="00EC6A69" w:rsidRDefault="00EC6A69" w:rsidP="00BB7BEC">
            <w:r>
              <w:t>100 bp</w:t>
            </w:r>
          </w:p>
        </w:tc>
        <w:tc>
          <w:tcPr>
            <w:tcW w:w="993" w:type="dxa"/>
            <w:tcBorders>
              <w:right w:val="double" w:sz="4" w:space="0" w:color="auto"/>
            </w:tcBorders>
          </w:tcPr>
          <w:p w:rsidR="00EC6A69" w:rsidRDefault="00EC6A69" w:rsidP="001844AB">
            <w:r>
              <w:t>52.2</w:t>
            </w:r>
          </w:p>
        </w:tc>
      </w:tr>
      <w:tr w:rsidR="00EC6A69" w:rsidTr="006D5353">
        <w:tc>
          <w:tcPr>
            <w:tcW w:w="1101" w:type="dxa"/>
            <w:tcBorders>
              <w:left w:val="double" w:sz="4" w:space="0" w:color="auto"/>
            </w:tcBorders>
          </w:tcPr>
          <w:p w:rsidR="00EC6A69" w:rsidRDefault="00EC6A69" w:rsidP="001844AB">
            <w:r>
              <w:t>500bp</w:t>
            </w:r>
          </w:p>
        </w:tc>
        <w:tc>
          <w:tcPr>
            <w:tcW w:w="1842" w:type="dxa"/>
          </w:tcPr>
          <w:p w:rsidR="00EC6A69" w:rsidRDefault="00EC6A69" w:rsidP="001844AB">
            <w:r>
              <w:t>17.2 * 10</w:t>
            </w:r>
            <w:r>
              <w:rPr>
                <w:rFonts w:cs="Times"/>
              </w:rPr>
              <w:t>⁶</w:t>
            </w:r>
          </w:p>
        </w:tc>
        <w:tc>
          <w:tcPr>
            <w:tcW w:w="1418" w:type="dxa"/>
          </w:tcPr>
          <w:p w:rsidR="00EC6A69" w:rsidRDefault="00EC6A69" w:rsidP="00BB7BEC">
            <w:r>
              <w:t>100 bp</w:t>
            </w:r>
          </w:p>
        </w:tc>
        <w:tc>
          <w:tcPr>
            <w:tcW w:w="993" w:type="dxa"/>
            <w:tcBorders>
              <w:right w:val="double" w:sz="4" w:space="0" w:color="auto"/>
            </w:tcBorders>
          </w:tcPr>
          <w:p w:rsidR="00EC6A69" w:rsidRDefault="00EC6A69" w:rsidP="001844AB">
            <w:r>
              <w:t>68.8</w:t>
            </w:r>
          </w:p>
        </w:tc>
      </w:tr>
      <w:tr w:rsidR="00EC6A69" w:rsidTr="006D5353">
        <w:tc>
          <w:tcPr>
            <w:tcW w:w="1101" w:type="dxa"/>
            <w:tcBorders>
              <w:left w:val="double" w:sz="4" w:space="0" w:color="auto"/>
            </w:tcBorders>
          </w:tcPr>
          <w:p w:rsidR="00EC6A69" w:rsidRDefault="00EC6A69" w:rsidP="001844AB">
            <w:r>
              <w:t>3kb</w:t>
            </w:r>
          </w:p>
        </w:tc>
        <w:tc>
          <w:tcPr>
            <w:tcW w:w="1842" w:type="dxa"/>
          </w:tcPr>
          <w:p w:rsidR="00EC6A69" w:rsidRDefault="00EC6A69" w:rsidP="001844AB">
            <w:r>
              <w:t>40.1 * 10</w:t>
            </w:r>
            <w:r>
              <w:rPr>
                <w:rFonts w:cs="Times"/>
              </w:rPr>
              <w:t>⁶</w:t>
            </w:r>
          </w:p>
        </w:tc>
        <w:tc>
          <w:tcPr>
            <w:tcW w:w="1418" w:type="dxa"/>
          </w:tcPr>
          <w:p w:rsidR="00EC6A69" w:rsidRDefault="00EC6A69" w:rsidP="001844AB">
            <w:r>
              <w:t>50 bp</w:t>
            </w:r>
          </w:p>
        </w:tc>
        <w:tc>
          <w:tcPr>
            <w:tcW w:w="993" w:type="dxa"/>
            <w:tcBorders>
              <w:right w:val="double" w:sz="4" w:space="0" w:color="auto"/>
            </w:tcBorders>
          </w:tcPr>
          <w:p w:rsidR="00EC6A69" w:rsidRDefault="00EC6A69" w:rsidP="001844AB">
            <w:r>
              <w:t>80.2</w:t>
            </w:r>
          </w:p>
        </w:tc>
      </w:tr>
      <w:tr w:rsidR="00EC6A69" w:rsidTr="006D5353">
        <w:tc>
          <w:tcPr>
            <w:tcW w:w="1101" w:type="dxa"/>
            <w:tcBorders>
              <w:left w:val="double" w:sz="4" w:space="0" w:color="auto"/>
              <w:bottom w:val="double" w:sz="4" w:space="0" w:color="auto"/>
            </w:tcBorders>
          </w:tcPr>
          <w:p w:rsidR="00EC6A69" w:rsidRDefault="00EC6A69" w:rsidP="001844AB">
            <w:r>
              <w:t>8kb</w:t>
            </w: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EC6A69" w:rsidRDefault="00EC6A69" w:rsidP="001844AB">
            <w:r>
              <w:t>36.3 * 10</w:t>
            </w:r>
            <w:r>
              <w:rPr>
                <w:rFonts w:cs="Times"/>
              </w:rPr>
              <w:t>⁶</w:t>
            </w:r>
          </w:p>
        </w:tc>
        <w:tc>
          <w:tcPr>
            <w:tcW w:w="1418" w:type="dxa"/>
            <w:tcBorders>
              <w:bottom w:val="double" w:sz="4" w:space="0" w:color="auto"/>
            </w:tcBorders>
          </w:tcPr>
          <w:p w:rsidR="00EC6A69" w:rsidRDefault="00EC6A69" w:rsidP="001844AB">
            <w:r>
              <w:t>50 bp</w:t>
            </w:r>
          </w:p>
        </w:tc>
        <w:tc>
          <w:tcPr>
            <w:tcW w:w="993" w:type="dxa"/>
            <w:tcBorders>
              <w:bottom w:val="double" w:sz="4" w:space="0" w:color="auto"/>
              <w:right w:val="double" w:sz="4" w:space="0" w:color="auto"/>
            </w:tcBorders>
          </w:tcPr>
          <w:p w:rsidR="00EC6A69" w:rsidRDefault="00EC6A69" w:rsidP="00084298">
            <w:pPr>
              <w:keepNext/>
            </w:pPr>
            <w:r>
              <w:t>72.7</w:t>
            </w:r>
          </w:p>
        </w:tc>
      </w:tr>
    </w:tbl>
    <w:p w:rsidR="00BB7BEC" w:rsidRPr="00B43632" w:rsidRDefault="00084298" w:rsidP="00084298">
      <w:pPr>
        <w:pStyle w:val="Epgrafe"/>
      </w:pPr>
      <w:r>
        <w:t xml:space="preserve">Table </w:t>
      </w:r>
      <w:fldSimple w:instr=" SEQ Table \* ARABIC ">
        <w:r w:rsidR="00063727">
          <w:rPr>
            <w:noProof/>
          </w:rPr>
          <w:t>1</w:t>
        </w:r>
      </w:fldSimple>
      <w:r>
        <w:t xml:space="preserve">   </w:t>
      </w:r>
      <w:r w:rsidRPr="00084298">
        <w:t>S.pastorianus CBS1483</w:t>
      </w:r>
      <w:r>
        <w:t xml:space="preserve"> Sequenced data statistics</w:t>
      </w: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  <w:r w:rsidRPr="00A20C69">
        <w:rPr>
          <w:rFonts w:cs="Courier New"/>
          <w:szCs w:val="20"/>
        </w:rPr>
        <w:t xml:space="preserve">Estimating insert size </w:t>
      </w:r>
      <w:r w:rsidR="002633DC">
        <w:rPr>
          <w:rFonts w:cs="Courier New"/>
          <w:szCs w:val="20"/>
        </w:rPr>
        <w:t>and insert size standard deviation from</w:t>
      </w:r>
      <w:r>
        <w:rPr>
          <w:rFonts w:cs="Courier New"/>
          <w:szCs w:val="20"/>
        </w:rPr>
        <w:t xml:space="preserve"> the</w:t>
      </w:r>
      <w:r w:rsidR="002633DC">
        <w:rPr>
          <w:rFonts w:cs="Courier New"/>
          <w:szCs w:val="20"/>
        </w:rPr>
        <w:t xml:space="preserve"> </w:t>
      </w:r>
      <w:r w:rsidR="002633DC" w:rsidRPr="002633DC">
        <w:rPr>
          <w:rFonts w:cs="Courier New"/>
          <w:szCs w:val="20"/>
        </w:rPr>
        <w:t>S.pastorianus CBS1483</w:t>
      </w:r>
      <w:r>
        <w:rPr>
          <w:rFonts w:cs="Courier New"/>
          <w:szCs w:val="20"/>
        </w:rPr>
        <w:t xml:space="preserve"> libra</w:t>
      </w:r>
      <w:r w:rsidR="002633DC">
        <w:rPr>
          <w:rFonts w:cs="Courier New"/>
          <w:szCs w:val="20"/>
        </w:rPr>
        <w:t>r</w:t>
      </w:r>
      <w:r>
        <w:rPr>
          <w:rFonts w:cs="Courier New"/>
          <w:szCs w:val="20"/>
        </w:rPr>
        <w:t>ies</w:t>
      </w:r>
      <w:r w:rsidR="002633DC">
        <w:rPr>
          <w:rFonts w:cs="Courier New"/>
          <w:szCs w:val="20"/>
        </w:rPr>
        <w:t xml:space="preserve"> to recreate simulated reads of same </w:t>
      </w:r>
      <w:r w:rsidR="00667816">
        <w:rPr>
          <w:rFonts w:cs="Courier New"/>
          <w:szCs w:val="20"/>
        </w:rPr>
        <w:t>characteristics</w:t>
      </w:r>
      <w:r w:rsidRPr="00A20C69">
        <w:rPr>
          <w:rFonts w:cs="Courier New"/>
          <w:szCs w:val="20"/>
        </w:rPr>
        <w:t xml:space="preserve">: </w:t>
      </w:r>
    </w:p>
    <w:p w:rsidR="00697446" w:rsidRPr="00A20C69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667816" w:rsidP="00697446">
      <w:pPr>
        <w:spacing w:line="240" w:lineRule="auto"/>
        <w:ind w:left="-142" w:firstLine="142"/>
        <w:rPr>
          <w:rFonts w:cs="Courier New"/>
          <w:szCs w:val="20"/>
        </w:rPr>
      </w:pPr>
      <w:r>
        <w:rPr>
          <w:rFonts w:cs="Courier New"/>
          <w:szCs w:val="20"/>
        </w:rPr>
        <w:t>1) Align</w:t>
      </w:r>
      <w:r w:rsidR="00697446" w:rsidRPr="00A20C69">
        <w:rPr>
          <w:rFonts w:cs="Courier New"/>
          <w:szCs w:val="20"/>
        </w:rPr>
        <w:t xml:space="preserve"> the </w:t>
      </w:r>
      <w:r w:rsidRPr="002633DC">
        <w:rPr>
          <w:rFonts w:cs="Courier New"/>
          <w:szCs w:val="20"/>
        </w:rPr>
        <w:t>CBS1483</w:t>
      </w:r>
      <w:r>
        <w:rPr>
          <w:rFonts w:cs="Courier New"/>
          <w:szCs w:val="20"/>
        </w:rPr>
        <w:t xml:space="preserve"> </w:t>
      </w:r>
      <w:r w:rsidR="00697446" w:rsidRPr="00A20C69">
        <w:rPr>
          <w:rFonts w:cs="Courier New"/>
          <w:szCs w:val="20"/>
        </w:rPr>
        <w:t xml:space="preserve">paired-end data in a combined way </w:t>
      </w:r>
      <w:r>
        <w:rPr>
          <w:rFonts w:cs="Courier New"/>
          <w:szCs w:val="20"/>
        </w:rPr>
        <w:t xml:space="preserve">(both ends) </w:t>
      </w:r>
      <w:r w:rsidR="00697446" w:rsidRPr="00A20C69">
        <w:rPr>
          <w:rFonts w:cs="Courier New"/>
          <w:szCs w:val="20"/>
        </w:rPr>
        <w:t xml:space="preserve">against the </w:t>
      </w:r>
      <w:r w:rsidRPr="002633DC">
        <w:rPr>
          <w:rFonts w:cs="Courier New"/>
          <w:szCs w:val="20"/>
        </w:rPr>
        <w:t>CBS1483</w:t>
      </w:r>
      <w:r>
        <w:rPr>
          <w:rFonts w:cs="Courier New"/>
          <w:szCs w:val="20"/>
        </w:rPr>
        <w:t xml:space="preserve"> </w:t>
      </w:r>
      <w:r w:rsidR="00697446" w:rsidRPr="00A20C69">
        <w:rPr>
          <w:rFonts w:cs="Courier New"/>
          <w:szCs w:val="20"/>
        </w:rPr>
        <w:t xml:space="preserve">reference genome (providing both </w:t>
      </w:r>
      <w:proofErr w:type="spellStart"/>
      <w:r w:rsidR="00697446" w:rsidRPr="00A20C69">
        <w:rPr>
          <w:rFonts w:cs="Courier New"/>
          <w:szCs w:val="20"/>
        </w:rPr>
        <w:t>fastq</w:t>
      </w:r>
      <w:proofErr w:type="spellEnd"/>
      <w:r w:rsidR="00697446" w:rsidRPr="00A20C69">
        <w:rPr>
          <w:rFonts w:cs="Courier New"/>
          <w:szCs w:val="20"/>
        </w:rPr>
        <w:t xml:space="preserve"> files to the </w:t>
      </w:r>
      <w:r w:rsidR="00C7066E" w:rsidRPr="00667816">
        <w:rPr>
          <w:rFonts w:cs="Courier New"/>
          <w:szCs w:val="20"/>
        </w:rPr>
        <w:t>bwa-</w:t>
      </w:r>
      <w:proofErr w:type="gramStart"/>
      <w:r w:rsidR="00C7066E" w:rsidRPr="00667816">
        <w:rPr>
          <w:rFonts w:cs="Courier New"/>
          <w:szCs w:val="20"/>
        </w:rPr>
        <w:t>0.7.13</w:t>
      </w:r>
      <w:r w:rsidR="00C7066E">
        <w:rPr>
          <w:rFonts w:cs="Courier New"/>
          <w:szCs w:val="20"/>
        </w:rPr>
        <w:t xml:space="preserve">  </w:t>
      </w:r>
      <w:r w:rsidR="00697446" w:rsidRPr="00A20C69">
        <w:rPr>
          <w:rFonts w:cs="Courier New"/>
          <w:szCs w:val="20"/>
        </w:rPr>
        <w:t>aligner</w:t>
      </w:r>
      <w:proofErr w:type="gramEnd"/>
      <w:r w:rsidR="00697446" w:rsidRPr="00A20C69">
        <w:rPr>
          <w:rFonts w:cs="Courier New"/>
          <w:szCs w:val="20"/>
        </w:rPr>
        <w:t xml:space="preserve">) </w:t>
      </w:r>
      <w:r w:rsidR="00C7066E">
        <w:rPr>
          <w:rFonts w:cs="Courier New"/>
          <w:szCs w:val="20"/>
        </w:rPr>
        <w:t>.</w:t>
      </w: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  <w:r w:rsidRPr="00A20C69">
        <w:rPr>
          <w:rFonts w:cs="Courier New"/>
          <w:szCs w:val="20"/>
        </w:rPr>
        <w:t xml:space="preserve">2) Extract information from the </w:t>
      </w:r>
      <w:r w:rsidR="002633DC">
        <w:t>SAM</w:t>
      </w:r>
      <w:r w:rsidR="00E66F33">
        <w:t>/BAM</w:t>
      </w:r>
      <w:r w:rsidR="002633DC">
        <w:t xml:space="preserve"> </w:t>
      </w:r>
      <w:r w:rsidRPr="00A20C69">
        <w:rPr>
          <w:rFonts w:cs="Courier New"/>
          <w:szCs w:val="20"/>
        </w:rPr>
        <w:t>file</w:t>
      </w:r>
      <w:r w:rsidR="002633DC">
        <w:rPr>
          <w:rFonts w:cs="Courier New"/>
          <w:szCs w:val="20"/>
        </w:rPr>
        <w:t>s</w:t>
      </w:r>
      <w:r w:rsidRPr="00A20C69">
        <w:rPr>
          <w:rFonts w:cs="Courier New"/>
          <w:szCs w:val="20"/>
        </w:rPr>
        <w:t xml:space="preserve"> (TLEN</w:t>
      </w:r>
      <w:r w:rsidR="002633DC">
        <w:rPr>
          <w:rFonts w:cs="Courier New"/>
          <w:szCs w:val="20"/>
        </w:rPr>
        <w:t xml:space="preserve"> field</w:t>
      </w:r>
      <w:r w:rsidR="00667816">
        <w:rPr>
          <w:rFonts w:cs="Courier New"/>
          <w:szCs w:val="20"/>
        </w:rPr>
        <w:t>=fragment size</w:t>
      </w:r>
      <w:r w:rsidRPr="00A20C69">
        <w:rPr>
          <w:rFonts w:cs="Courier New"/>
          <w:szCs w:val="20"/>
        </w:rPr>
        <w:t xml:space="preserve">) selecting only the number in the </w:t>
      </w:r>
      <w:r w:rsidR="00E66F33">
        <w:rPr>
          <w:rFonts w:cs="Courier New"/>
          <w:szCs w:val="20"/>
        </w:rPr>
        <w:t>.</w:t>
      </w:r>
      <w:proofErr w:type="spellStart"/>
      <w:r w:rsidR="00E66F33">
        <w:rPr>
          <w:rFonts w:cs="Courier New"/>
          <w:szCs w:val="20"/>
        </w:rPr>
        <w:t>bam’s</w:t>
      </w:r>
      <w:proofErr w:type="spellEnd"/>
      <w:r w:rsidR="00E66F33">
        <w:rPr>
          <w:rFonts w:cs="Courier New"/>
          <w:szCs w:val="20"/>
        </w:rPr>
        <w:t xml:space="preserve"> 9</w:t>
      </w:r>
      <w:r w:rsidRPr="00A20C69">
        <w:rPr>
          <w:rFonts w:cs="Courier New"/>
          <w:szCs w:val="20"/>
        </w:rPr>
        <w:t xml:space="preserve">th column of those paired-end read pairs that are uniquely aligned against the genome. </w:t>
      </w:r>
    </w:p>
    <w:p w:rsidR="002633DC" w:rsidRPr="00A20C69" w:rsidRDefault="002633DC" w:rsidP="002633DC">
      <w:pPr>
        <w:spacing w:line="240" w:lineRule="auto"/>
        <w:ind w:left="-142" w:firstLine="142"/>
        <w:rPr>
          <w:rFonts w:cs="Courier New"/>
          <w:szCs w:val="20"/>
        </w:rPr>
      </w:pPr>
      <w:r w:rsidRPr="00A20C69">
        <w:rPr>
          <w:rFonts w:cs="Courier New"/>
          <w:szCs w:val="20"/>
        </w:rPr>
        <w:t>3) Calculate the mean of the distribution of TLEN numbers generated in step 2.</w:t>
      </w:r>
      <w:r w:rsidR="00C7066E">
        <w:rPr>
          <w:rFonts w:cs="Courier New"/>
          <w:szCs w:val="20"/>
        </w:rPr>
        <w:t xml:space="preserve"> </w:t>
      </w:r>
      <w:proofErr w:type="spellStart"/>
      <w:r w:rsidR="00C7066E">
        <w:rPr>
          <w:rFonts w:cs="Courier New"/>
          <w:szCs w:val="20"/>
        </w:rPr>
        <w:t>Ie</w:t>
      </w:r>
      <w:proofErr w:type="spellEnd"/>
      <w:r w:rsidR="00C7066E">
        <w:rPr>
          <w:rFonts w:cs="Courier New"/>
          <w:szCs w:val="20"/>
        </w:rPr>
        <w:t>: m</w:t>
      </w:r>
      <w:r w:rsidRPr="00DC3B49">
        <w:rPr>
          <w:rFonts w:cs="Courier New"/>
          <w:szCs w:val="20"/>
        </w:rPr>
        <w:t>ean</w:t>
      </w:r>
      <w:r w:rsidR="00C7066E">
        <w:rPr>
          <w:rFonts w:cs="Courier New"/>
          <w:szCs w:val="20"/>
        </w:rPr>
        <w:t xml:space="preserve"> fragment </w:t>
      </w:r>
      <w:proofErr w:type="gramStart"/>
      <w:r w:rsidR="00C7066E">
        <w:rPr>
          <w:rFonts w:cs="Courier New"/>
          <w:szCs w:val="20"/>
        </w:rPr>
        <w:t>size</w:t>
      </w:r>
      <w:r w:rsidRPr="00DC3B49">
        <w:rPr>
          <w:rFonts w:cs="Courier New"/>
          <w:szCs w:val="20"/>
        </w:rPr>
        <w:t>(</w:t>
      </w:r>
      <w:proofErr w:type="gramEnd"/>
      <w:r w:rsidRPr="00DC3B49">
        <w:rPr>
          <w:rFonts w:cs="Courier New"/>
          <w:szCs w:val="20"/>
        </w:rPr>
        <w:t>data)</w:t>
      </w:r>
      <w:r>
        <w:rPr>
          <w:rFonts w:cs="Courier New"/>
          <w:szCs w:val="20"/>
        </w:rPr>
        <w:t xml:space="preserve">=3364   </w:t>
      </w:r>
    </w:p>
    <w:p w:rsidR="002633DC" w:rsidRDefault="002633DC" w:rsidP="002633DC">
      <w:pPr>
        <w:spacing w:line="240" w:lineRule="auto"/>
        <w:ind w:left="-142" w:firstLine="142"/>
        <w:rPr>
          <w:rFonts w:cs="Courier New"/>
          <w:sz w:val="18"/>
          <w:szCs w:val="20"/>
        </w:rPr>
      </w:pPr>
      <w:r w:rsidRPr="00A20C69">
        <w:rPr>
          <w:rFonts w:cs="Courier New"/>
          <w:szCs w:val="20"/>
        </w:rPr>
        <w:t xml:space="preserve">4) Subtract length of </w:t>
      </w:r>
      <w:r w:rsidR="00C7066E">
        <w:rPr>
          <w:rFonts w:cs="Courier New"/>
          <w:szCs w:val="20"/>
        </w:rPr>
        <w:t xml:space="preserve">the sequenced </w:t>
      </w:r>
      <w:r w:rsidR="00095F39">
        <w:rPr>
          <w:rFonts w:cs="Courier New"/>
          <w:szCs w:val="20"/>
        </w:rPr>
        <w:t xml:space="preserve">end pair </w:t>
      </w:r>
      <w:r w:rsidRPr="00A20C69">
        <w:rPr>
          <w:rFonts w:cs="Courier New"/>
          <w:szCs w:val="20"/>
        </w:rPr>
        <w:t>read (</w:t>
      </w:r>
      <w:r w:rsidR="00095F39">
        <w:rPr>
          <w:rFonts w:cs="Courier New"/>
          <w:szCs w:val="20"/>
        </w:rPr>
        <w:t>2x50</w:t>
      </w:r>
      <w:r w:rsidRPr="00A20C69">
        <w:rPr>
          <w:rFonts w:cs="Courier New"/>
          <w:szCs w:val="20"/>
        </w:rPr>
        <w:t xml:space="preserve"> bp or </w:t>
      </w:r>
      <w:r w:rsidR="00095F39">
        <w:rPr>
          <w:rFonts w:cs="Courier New"/>
          <w:szCs w:val="20"/>
        </w:rPr>
        <w:t>2x</w:t>
      </w:r>
      <w:r w:rsidRPr="00A20C69">
        <w:rPr>
          <w:rFonts w:cs="Courier New"/>
          <w:szCs w:val="20"/>
        </w:rPr>
        <w:t>100 bp) from the mean</w:t>
      </w:r>
      <w:r w:rsidR="00C7066E">
        <w:rPr>
          <w:rFonts w:cs="Courier New"/>
          <w:szCs w:val="20"/>
        </w:rPr>
        <w:t xml:space="preserve"> fragment size</w:t>
      </w:r>
      <w:r w:rsidRPr="00A20C69">
        <w:rPr>
          <w:rFonts w:cs="Courier New"/>
          <w:szCs w:val="20"/>
        </w:rPr>
        <w:t xml:space="preserve"> to get </w:t>
      </w:r>
      <w:r w:rsidR="00C7066E">
        <w:rPr>
          <w:rFonts w:cs="Courier New"/>
          <w:szCs w:val="20"/>
        </w:rPr>
        <w:t xml:space="preserve">the </w:t>
      </w:r>
      <w:r w:rsidRPr="00A20C69">
        <w:rPr>
          <w:rFonts w:cs="Courier New"/>
          <w:szCs w:val="20"/>
        </w:rPr>
        <w:t>insert size.</w:t>
      </w:r>
      <w:r w:rsidR="00C7066E">
        <w:rPr>
          <w:rFonts w:cs="Courier New"/>
          <w:szCs w:val="20"/>
        </w:rPr>
        <w:t xml:space="preserve">    </w:t>
      </w:r>
      <w:proofErr w:type="spellStart"/>
      <w:proofErr w:type="gramStart"/>
      <w:r w:rsidR="00095F39">
        <w:rPr>
          <w:rFonts w:cs="Courier New"/>
          <w:szCs w:val="20"/>
        </w:rPr>
        <w:t>i</w:t>
      </w:r>
      <w:r w:rsidR="00C7066E">
        <w:rPr>
          <w:rFonts w:cs="Courier New"/>
          <w:szCs w:val="20"/>
        </w:rPr>
        <w:t>e</w:t>
      </w:r>
      <w:proofErr w:type="spellEnd"/>
      <w:proofErr w:type="gramEnd"/>
      <w:r w:rsidR="00C7066E">
        <w:rPr>
          <w:rFonts w:cs="Courier New"/>
          <w:szCs w:val="20"/>
        </w:rPr>
        <w:t xml:space="preserve">:    </w:t>
      </w:r>
      <w:r w:rsidRPr="00C7066E">
        <w:rPr>
          <w:rFonts w:cs="Courier New"/>
          <w:sz w:val="18"/>
          <w:szCs w:val="20"/>
        </w:rPr>
        <w:t>3364-(2x50)=3264</w:t>
      </w:r>
      <w:r w:rsidR="00C7066E">
        <w:rPr>
          <w:rFonts w:cs="Courier New"/>
          <w:sz w:val="18"/>
          <w:szCs w:val="20"/>
        </w:rPr>
        <w:t xml:space="preserve">    </w:t>
      </w:r>
      <w:r w:rsidRPr="00C7066E">
        <w:rPr>
          <w:rFonts w:cs="Courier New"/>
          <w:sz w:val="18"/>
          <w:szCs w:val="20"/>
        </w:rPr>
        <w:t>µ(data)=3264   std(data)=</w:t>
      </w:r>
      <w:r w:rsidRPr="00C7066E">
        <w:rPr>
          <w:sz w:val="18"/>
        </w:rPr>
        <w:t xml:space="preserve"> </w:t>
      </w:r>
      <w:r w:rsidRPr="00C7066E">
        <w:rPr>
          <w:rFonts w:cs="Courier New"/>
          <w:sz w:val="18"/>
          <w:szCs w:val="20"/>
        </w:rPr>
        <w:t>9.78% of µ</w:t>
      </w:r>
      <w:r w:rsidR="00E66F33">
        <w:rPr>
          <w:rFonts w:cs="Courier New"/>
          <w:sz w:val="18"/>
          <w:szCs w:val="20"/>
        </w:rPr>
        <w:t xml:space="preserve">  (WRITE THIS WITH GENERAL FORMULA)</w:t>
      </w:r>
    </w:p>
    <w:p w:rsidR="00E66F33" w:rsidRDefault="00E66F33" w:rsidP="002633DC">
      <w:pPr>
        <w:spacing w:line="240" w:lineRule="auto"/>
        <w:ind w:left="-142" w:firstLine="142"/>
        <w:rPr>
          <w:rFonts w:cs="Courier New"/>
          <w:sz w:val="18"/>
          <w:szCs w:val="20"/>
        </w:rPr>
      </w:pPr>
    </w:p>
    <w:p w:rsidR="00E66F33" w:rsidRPr="00C7066E" w:rsidRDefault="00E66F33" w:rsidP="002633DC">
      <w:pPr>
        <w:spacing w:line="240" w:lineRule="auto"/>
        <w:ind w:left="-142" w:firstLine="142"/>
        <w:rPr>
          <w:rFonts w:cs="Courier New"/>
          <w:sz w:val="18"/>
          <w:szCs w:val="20"/>
        </w:rPr>
      </w:pPr>
    </w:p>
    <w:p w:rsidR="002633DC" w:rsidRDefault="002633DC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Pr="00A20C69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FD07CF" w:rsidP="00697446">
      <w:pPr>
        <w:spacing w:line="240" w:lineRule="auto"/>
        <w:ind w:left="-142" w:firstLine="142"/>
        <w:rPr>
          <w:rFonts w:cs="Courier New"/>
          <w:szCs w:val="20"/>
        </w:rPr>
      </w:pPr>
      <w:r>
        <w:rPr>
          <w:rFonts w:cs="Courier New"/>
          <w:noProof/>
          <w:szCs w:val="20"/>
        </w:rPr>
        <w:drawing>
          <wp:inline distT="0" distB="0" distL="0" distR="0">
            <wp:extent cx="6200140" cy="1843754"/>
            <wp:effectExtent l="171450" t="152400" r="143510" b="99346"/>
            <wp:docPr id="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069" t="33470" r="13390" b="23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8437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97446" w:rsidRDefault="00750DB2" w:rsidP="00697446">
      <w:pPr>
        <w:spacing w:line="240" w:lineRule="auto"/>
        <w:ind w:left="-142" w:firstLine="142"/>
        <w:rPr>
          <w:rFonts w:cs="Courier New"/>
          <w:szCs w:val="20"/>
        </w:rPr>
      </w:pPr>
      <w:r>
        <w:rPr>
          <w:rFonts w:cs="Courier New"/>
          <w:noProof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5.3pt;margin-top:3.8pt;width:503.6pt;height:49pt;z-index:251658240;mso-height-percent:200;mso-height-percent:200;mso-width-relative:margin;mso-height-relative:margin">
            <v:textbox style="mso-fit-shape-to-text:t">
              <w:txbxContent>
                <w:p w:rsidR="00A462B2" w:rsidRPr="00095F39" w:rsidRDefault="00A462B2" w:rsidP="00084298">
                  <w:pPr>
                    <w:pStyle w:val="Epgrafe"/>
                  </w:pPr>
                  <w:proofErr w:type="gramStart"/>
                  <w:r>
                    <w:t>Figure 1.</w:t>
                  </w:r>
                  <w:proofErr w:type="gramEnd"/>
                  <w:r>
                    <w:t xml:space="preserve"> </w:t>
                  </w:r>
                  <w:r w:rsidRPr="00095F39">
                    <w:t>Insert size mean and standard deviation of 3kb library. After fitting a Gaussian distribution to the insert sizes of the library</w:t>
                  </w:r>
                  <w:r>
                    <w:t xml:space="preserve"> </w:t>
                  </w:r>
                  <w:r w:rsidRPr="00095F39">
                    <w:t xml:space="preserve">with </w:t>
                  </w:r>
                  <w:proofErr w:type="spellStart"/>
                  <w:r w:rsidRPr="00095F39">
                    <w:t>Matlab</w:t>
                  </w:r>
                  <w:proofErr w:type="spellEnd"/>
                  <w:r w:rsidRPr="00095F39">
                    <w:t xml:space="preserve">, we obtain </w:t>
                  </w:r>
                  <w:r>
                    <w:t xml:space="preserve">the </w:t>
                  </w:r>
                  <w:r w:rsidRPr="00095F39">
                    <w:t>mean and its standard deviation.</w:t>
                  </w:r>
                  <w:r>
                    <w:t xml:space="preserve"> The first cluster at the left side of the insert size distrib</w:t>
                  </w:r>
                  <w:r>
                    <w:t>u</w:t>
                  </w:r>
                  <w:r>
                    <w:t>tion is ignored, considered to be error reads.</w:t>
                  </w:r>
                </w:p>
              </w:txbxContent>
            </v:textbox>
          </v:shape>
        </w:pict>
      </w:r>
    </w:p>
    <w:p w:rsidR="00697446" w:rsidRPr="00F528BE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F04FAB" w:rsidRDefault="00F04FAB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tbl>
      <w:tblPr>
        <w:tblW w:w="3652" w:type="dxa"/>
        <w:tblLayout w:type="fixed"/>
        <w:tblCellMar>
          <w:left w:w="0" w:type="dxa"/>
          <w:right w:w="0" w:type="dxa"/>
        </w:tblCellMar>
        <w:tblLook w:val="04A0"/>
      </w:tblPr>
      <w:tblGrid>
        <w:gridCol w:w="1809"/>
        <w:gridCol w:w="851"/>
        <w:gridCol w:w="992"/>
      </w:tblGrid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Positions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3637706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100%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Passes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3313517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91.03%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No Passes (Variations)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326272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>8.96%</w:t>
            </w:r>
          </w:p>
        </w:tc>
      </w:tr>
      <w:tr w:rsidR="00371569" w:rsidRPr="00371569" w:rsidTr="00371569">
        <w:trPr>
          <w:cantSplit/>
          <w:trHeight w:val="28"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CF14DC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CF14DC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71569" w:rsidRPr="00371569" w:rsidRDefault="00371569" w:rsidP="00371569">
            <w:pPr>
              <w:spacing w:line="240" w:lineRule="auto"/>
              <w:rPr>
                <w:rFonts w:cs="Courier New"/>
                <w:sz w:val="16"/>
                <w:szCs w:val="20"/>
              </w:rPr>
            </w:pP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Amb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 xml:space="preserve"> (SNP’s)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16429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0.45%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Del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92814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2.55%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Low Coverage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206209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5.67% </w:t>
            </w:r>
          </w:p>
        </w:tc>
      </w:tr>
      <w:tr w:rsidR="00371569" w:rsidRPr="00371569" w:rsidTr="00371569">
        <w:trPr>
          <w:cantSplit/>
          <w:trHeight w:val="19"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71569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71569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371569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># Del/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LowCov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8336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0.23%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># Del/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Amb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2371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0.07%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# 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Amb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>/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LowCov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104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0.3% </w:t>
            </w:r>
          </w:p>
        </w:tc>
      </w:tr>
      <w:tr w:rsidR="00371569" w:rsidRPr="00371569" w:rsidTr="00371569">
        <w:trPr>
          <w:cantSplit/>
        </w:trPr>
        <w:tc>
          <w:tcPr>
            <w:tcW w:w="18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># Del/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Amb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>/</w:t>
            </w:r>
            <w:proofErr w:type="spellStart"/>
            <w:r w:rsidRPr="00371569">
              <w:rPr>
                <w:rFonts w:cs="Courier New"/>
                <w:sz w:val="16"/>
                <w:szCs w:val="20"/>
              </w:rPr>
              <w:t>LowCov</w:t>
            </w:r>
            <w:proofErr w:type="spellEnd"/>
            <w:r w:rsidRPr="00371569">
              <w:rPr>
                <w:rFonts w:cs="Courier New"/>
                <w:sz w:val="16"/>
                <w:szCs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9 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F14DC" w:rsidRPr="00371569" w:rsidRDefault="00371569" w:rsidP="00371569">
            <w:pPr>
              <w:keepNext/>
              <w:spacing w:line="240" w:lineRule="auto"/>
              <w:ind w:left="-142" w:firstLine="142"/>
              <w:rPr>
                <w:rFonts w:cs="Courier New"/>
                <w:sz w:val="16"/>
                <w:szCs w:val="20"/>
              </w:rPr>
            </w:pPr>
            <w:r w:rsidRPr="00371569">
              <w:rPr>
                <w:rFonts w:cs="Courier New"/>
                <w:sz w:val="16"/>
                <w:szCs w:val="20"/>
              </w:rPr>
              <w:t xml:space="preserve">... </w:t>
            </w:r>
          </w:p>
        </w:tc>
      </w:tr>
    </w:tbl>
    <w:p w:rsidR="00371569" w:rsidRDefault="00371569" w:rsidP="00371569">
      <w:pPr>
        <w:pStyle w:val="Epgrafe"/>
        <w:spacing w:after="0"/>
      </w:pPr>
      <w:r>
        <w:t xml:space="preserve">Table </w:t>
      </w:r>
      <w:fldSimple w:instr=" SEQ Table \* ARABIC ">
        <w:r w:rsidR="00063727">
          <w:rPr>
            <w:noProof/>
          </w:rPr>
          <w:t>2</w:t>
        </w:r>
      </w:fldSimple>
      <w:r>
        <w:t xml:space="preserve"> </w:t>
      </w:r>
      <w:r w:rsidRPr="00371569">
        <w:t xml:space="preserve">Variant calling on </w:t>
      </w:r>
      <w:r w:rsidRPr="00371569">
        <w:rPr>
          <w:iCs/>
        </w:rPr>
        <w:t>pastorianus</w:t>
      </w:r>
      <w:r w:rsidRPr="00371569">
        <w:t xml:space="preserve"> reads </w:t>
      </w:r>
    </w:p>
    <w:p w:rsidR="00371569" w:rsidRPr="00371569" w:rsidRDefault="00371569" w:rsidP="00371569">
      <w:pPr>
        <w:pStyle w:val="Epgrafe"/>
        <w:spacing w:after="0"/>
      </w:pPr>
      <w:proofErr w:type="gramStart"/>
      <w:r w:rsidRPr="00371569">
        <w:t>over</w:t>
      </w:r>
      <w:proofErr w:type="gramEnd"/>
      <w:r w:rsidRPr="00371569">
        <w:t xml:space="preserve"> </w:t>
      </w:r>
      <w:r w:rsidRPr="00371569">
        <w:rPr>
          <w:iCs/>
        </w:rPr>
        <w:t>cerevisiae</w:t>
      </w:r>
      <w:r>
        <w:t xml:space="preserve"> reference</w:t>
      </w:r>
      <w:r w:rsidRPr="00371569">
        <w:t xml:space="preserve"> (chromosomes1-4 &amp;10) </w:t>
      </w: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697446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3D3494" w:rsidRDefault="003D3494" w:rsidP="003D3494">
      <w:pPr>
        <w:keepNext/>
        <w:spacing w:line="240" w:lineRule="auto"/>
        <w:ind w:left="-993" w:hanging="178"/>
      </w:pPr>
      <w:r>
        <w:rPr>
          <w:rFonts w:cs="Courier New"/>
          <w:noProof/>
          <w:szCs w:val="20"/>
        </w:rPr>
        <w:drawing>
          <wp:inline distT="0" distB="0" distL="0" distR="0">
            <wp:extent cx="7394349" cy="1363040"/>
            <wp:effectExtent l="57150" t="19050" r="111351" b="10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459" t="37022" r="1459" b="3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5750" cy="13632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F8" w:rsidRPr="00CA43F8" w:rsidRDefault="003D3494" w:rsidP="00CA43F8">
      <w:pPr>
        <w:pStyle w:val="Epgrafe"/>
        <w:ind w:left="-709"/>
      </w:pPr>
      <w:r>
        <w:t xml:space="preserve">Figure 2 </w:t>
      </w:r>
      <w:proofErr w:type="gramStart"/>
      <w:r w:rsidR="006B04F1">
        <w:t>After</w:t>
      </w:r>
      <w:proofErr w:type="gramEnd"/>
      <w:r w:rsidR="006B04F1">
        <w:t xml:space="preserve"> </w:t>
      </w:r>
      <w:r w:rsidR="008177C0">
        <w:t xml:space="preserve">aligning </w:t>
      </w:r>
      <w:r w:rsidR="006B04F1" w:rsidRPr="006B04F1">
        <w:t>CBS1483 S. pastorianus reads to the S288C cerevisiae reference genome</w:t>
      </w:r>
      <w:r w:rsidR="006B04F1">
        <w:t>, b</w:t>
      </w:r>
      <w:r w:rsidR="008177C0">
        <w:t>a</w:t>
      </w:r>
      <w:r w:rsidR="006B04F1">
        <w:t xml:space="preserve">se calling is performed with Pilon. </w:t>
      </w:r>
      <w:r w:rsidR="006B04F1" w:rsidRPr="006B04F1">
        <w:t xml:space="preserve"> </w:t>
      </w:r>
      <w:r w:rsidR="00CA43F8" w:rsidRPr="00CA43F8">
        <w:t>Plotting the distribution of the Base Call</w:t>
      </w:r>
      <w:r w:rsidR="00C55DC8">
        <w:t>s</w:t>
      </w:r>
      <w:r w:rsidR="00CA43F8" w:rsidRPr="00CA43F8">
        <w:t xml:space="preserve"> percentages stored in the .</w:t>
      </w:r>
      <w:proofErr w:type="spellStart"/>
      <w:r w:rsidR="00CA43F8" w:rsidRPr="00CA43F8">
        <w:t>vcf</w:t>
      </w:r>
      <w:proofErr w:type="spellEnd"/>
      <w:r w:rsidR="00CA43F8" w:rsidRPr="00CA43F8">
        <w:t xml:space="preserve"> file, </w:t>
      </w:r>
      <w:r w:rsidR="00CA43F8">
        <w:t>seems to confirm</w:t>
      </w:r>
      <w:r w:rsidR="00CA43F8" w:rsidRPr="00CA43F8">
        <w:t xml:space="preserve"> Magnolya’s copy number prediction</w:t>
      </w:r>
      <w:r w:rsidR="00CA43F8">
        <w:t>.</w:t>
      </w:r>
      <w:r w:rsidR="008177C0">
        <w:t xml:space="preserve"> A plot with bell shape centered around the 0.5 value, reflects that all bases are around the 50% chance of being in any of two alternative alleles, indicating a copy number of two for that chromosome (like chromosome 10) A plot with two peaks around 0.33 and 0.66, indicates base call present in either the 1/3 or 2/3 ratios, indicating a copy number of 3 (chromosomes 1</w:t>
      </w:r>
      <w:proofErr w:type="gramStart"/>
      <w:r w:rsidR="008177C0">
        <w:t>,2</w:t>
      </w:r>
      <w:proofErr w:type="gramEnd"/>
      <w:r w:rsidR="008177C0">
        <w:t xml:space="preserve"> and4). When besides these two peaks an extra one appears at value 0.5, some base are also present at the half/half ratio, which indicates a copy number of 4 (like chromosome 3)</w:t>
      </w:r>
    </w:p>
    <w:p w:rsidR="00333CD4" w:rsidRDefault="00333CD4" w:rsidP="00333CD4">
      <w:pPr>
        <w:pStyle w:val="AbstractHead"/>
        <w:spacing w:line="14" w:lineRule="exact"/>
      </w:pPr>
    </w:p>
    <w:p w:rsidR="00333CD4" w:rsidRDefault="00333CD4" w:rsidP="00333CD4">
      <w:pPr>
        <w:pStyle w:val="Ttulo1"/>
        <w:sectPr w:rsidR="00333CD4" w:rsidSect="00A34DD6">
          <w:type w:val="continuous"/>
          <w:pgSz w:w="12240" w:h="15826" w:code="1"/>
          <w:pgMar w:top="1267" w:right="1382" w:bottom="1267" w:left="1094" w:header="706" w:footer="835" w:gutter="0"/>
          <w:cols w:space="360"/>
          <w:titlePg/>
          <w:docGrid w:linePitch="360"/>
        </w:sectPr>
      </w:pPr>
    </w:p>
    <w:p w:rsidR="00333CD4" w:rsidRDefault="00333CD4" w:rsidP="00333CD4">
      <w:pPr>
        <w:pStyle w:val="Ttulo1"/>
        <w:spacing w:before="0" w:after="0" w:line="240" w:lineRule="auto"/>
      </w:pPr>
      <w:r>
        <w:lastRenderedPageBreak/>
        <w:t>Assemblies</w:t>
      </w:r>
    </w:p>
    <w:p w:rsidR="00333CD4" w:rsidRDefault="00333CD4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697446" w:rsidRDefault="00C21633" w:rsidP="00697446">
      <w:pPr>
        <w:spacing w:line="240" w:lineRule="auto"/>
        <w:ind w:left="-142" w:firstLine="142"/>
        <w:rPr>
          <w:rFonts w:cs="Courier New"/>
          <w:szCs w:val="20"/>
        </w:rPr>
      </w:pPr>
      <w:r>
        <w:rPr>
          <w:rFonts w:cs="Courier New"/>
          <w:szCs w:val="20"/>
        </w:rPr>
        <w:t xml:space="preserve">Newbler optimal </w:t>
      </w:r>
      <w:r w:rsidR="003C325C">
        <w:rPr>
          <w:rFonts w:cs="Courier New"/>
          <w:szCs w:val="20"/>
        </w:rPr>
        <w:t>parameterization</w:t>
      </w:r>
      <w:r>
        <w:rPr>
          <w:rFonts w:cs="Courier New"/>
          <w:szCs w:val="20"/>
        </w:rPr>
        <w:t xml:space="preserve"> for S.</w:t>
      </w:r>
      <w:r w:rsidR="003C325C">
        <w:rPr>
          <w:rFonts w:cs="Courier New"/>
          <w:i/>
          <w:szCs w:val="20"/>
        </w:rPr>
        <w:t>p</w:t>
      </w:r>
      <w:r w:rsidRPr="003C325C">
        <w:rPr>
          <w:rFonts w:cs="Courier New"/>
          <w:i/>
          <w:szCs w:val="20"/>
        </w:rPr>
        <w:t>astorianus</w:t>
      </w:r>
      <w:r>
        <w:rPr>
          <w:rFonts w:cs="Courier New"/>
          <w:szCs w:val="20"/>
        </w:rPr>
        <w:t xml:space="preserve"> based on simulated data map</w:t>
      </w:r>
      <w:r w:rsidR="003C325C">
        <w:rPr>
          <w:rFonts w:cs="Courier New"/>
          <w:szCs w:val="20"/>
        </w:rPr>
        <w:t>p</w:t>
      </w:r>
      <w:r>
        <w:rPr>
          <w:rFonts w:cs="Courier New"/>
          <w:szCs w:val="20"/>
        </w:rPr>
        <w:t>ed to</w:t>
      </w:r>
      <w:r w:rsidR="003C325C">
        <w:rPr>
          <w:rFonts w:cs="Courier New"/>
          <w:szCs w:val="20"/>
        </w:rPr>
        <w:t xml:space="preserve"> known reference</w:t>
      </w:r>
      <w:r>
        <w:rPr>
          <w:rFonts w:cs="Courier New"/>
          <w:szCs w:val="20"/>
        </w:rPr>
        <w:t xml:space="preserve"> </w:t>
      </w:r>
    </w:p>
    <w:p w:rsidR="00FF0548" w:rsidRDefault="00333CD4" w:rsidP="00697446">
      <w:pPr>
        <w:spacing w:line="240" w:lineRule="auto"/>
        <w:ind w:left="-142" w:firstLine="142"/>
        <w:rPr>
          <w:rFonts w:cs="Courier New"/>
          <w:szCs w:val="20"/>
        </w:rPr>
      </w:pPr>
      <w:r>
        <w:rPr>
          <w:rFonts w:cs="Courier New"/>
          <w:noProof/>
          <w:szCs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81280</wp:posOffset>
            </wp:positionH>
            <wp:positionV relativeFrom="paragraph">
              <wp:posOffset>85090</wp:posOffset>
            </wp:positionV>
            <wp:extent cx="5073015" cy="3390900"/>
            <wp:effectExtent l="19050" t="19050" r="13335" b="19050"/>
            <wp:wrapSquare wrapText="bothSides"/>
            <wp:docPr id="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832" t="16042" r="16011" b="17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3390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</w:p>
    <w:p w:rsidR="00FF0548" w:rsidRDefault="00FF0548" w:rsidP="00697446">
      <w:pPr>
        <w:spacing w:line="240" w:lineRule="auto"/>
        <w:ind w:left="-142" w:firstLine="142"/>
        <w:rPr>
          <w:rFonts w:cs="Courier New"/>
          <w:szCs w:val="20"/>
        </w:rPr>
      </w:pPr>
    </w:p>
    <w:p w:rsidR="005A2AE6" w:rsidRDefault="005A2AE6" w:rsidP="003D3494">
      <w:pPr>
        <w:rPr>
          <w:sz w:val="16"/>
          <w:szCs w:val="16"/>
        </w:rPr>
      </w:pPr>
    </w:p>
    <w:p w:rsidR="00A34DD6" w:rsidRDefault="00A34DD6" w:rsidP="003D3494"/>
    <w:p w:rsidR="005A2AE6" w:rsidRDefault="005A2AE6" w:rsidP="005A2AE6">
      <w:pPr>
        <w:ind w:left="-284"/>
      </w:pPr>
    </w:p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FF0548" w:rsidRDefault="00FF0548" w:rsidP="003D3494"/>
    <w:p w:rsidR="00FF0548" w:rsidRDefault="00FF0548" w:rsidP="003D3494"/>
    <w:p w:rsidR="00FF0548" w:rsidRDefault="00750DB2" w:rsidP="003D3494">
      <w:r>
        <w:rPr>
          <w:noProof/>
        </w:rPr>
        <w:pict>
          <v:shape id="_x0000_s1034" type="#_x0000_t202" style="position:absolute;margin-left:2.75pt;margin-top:173.9pt;width:492.35pt;height:30.7pt;z-index:251662336" stroked="f">
            <v:textbox style="mso-fit-shape-to-text:t" inset="0,0,0,0">
              <w:txbxContent>
                <w:p w:rsidR="00A462B2" w:rsidRPr="00F931A2" w:rsidRDefault="00A462B2" w:rsidP="00F931A2">
                  <w:pPr>
                    <w:pStyle w:val="Epgrafe"/>
                  </w:pPr>
                  <w:r>
                    <w:t xml:space="preserve">Figure 4 </w:t>
                  </w:r>
                  <w:proofErr w:type="gramStart"/>
                  <w:r>
                    <w:t>Our</w:t>
                  </w:r>
                  <w:proofErr w:type="gramEnd"/>
                  <w:r>
                    <w:t xml:space="preserve"> simulated dataset contained contigs with copy number raging from 2 to 4. Magnolya estimated a copy number of 1 for all contigs. </w:t>
                  </w:r>
                </w:p>
              </w:txbxContent>
            </v:textbox>
            <w10:wrap type="square"/>
          </v:shape>
        </w:pict>
      </w:r>
      <w:r w:rsidR="00F931A2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292735</wp:posOffset>
            </wp:positionV>
            <wp:extent cx="6252845" cy="1858645"/>
            <wp:effectExtent l="19050" t="19050" r="14605" b="273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4752" t="46600" r="17288" b="2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5" cy="18586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  <w:r w:rsidR="00F931A2">
        <w:t xml:space="preserve">Extract from Magnolya output on our </w:t>
      </w:r>
      <w:proofErr w:type="gramStart"/>
      <w:r w:rsidR="00F931A2">
        <w:t>Simulated</w:t>
      </w:r>
      <w:proofErr w:type="gramEnd"/>
      <w:r w:rsidR="00F931A2">
        <w:t xml:space="preserve"> dataset.</w:t>
      </w:r>
    </w:p>
    <w:p w:rsidR="00FF0548" w:rsidRDefault="00FF0548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7360CF" w:rsidRDefault="007360CF">
      <w:pPr>
        <w:spacing w:line="240" w:lineRule="auto"/>
      </w:pPr>
      <w:r>
        <w:br w:type="page"/>
      </w:r>
    </w:p>
    <w:p w:rsidR="005A2AE6" w:rsidRDefault="007360CF" w:rsidP="003D349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471805</wp:posOffset>
            </wp:positionH>
            <wp:positionV relativeFrom="paragraph">
              <wp:posOffset>73660</wp:posOffset>
            </wp:positionV>
            <wp:extent cx="5455285" cy="3449320"/>
            <wp:effectExtent l="19050" t="0" r="0" b="0"/>
            <wp:wrapSquare wrapText="bothSides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352" t="16667" r="12801" b="15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D741FB" w:rsidRDefault="00D741FB" w:rsidP="003D3494"/>
    <w:p w:rsidR="00D741FB" w:rsidRDefault="00D741FB" w:rsidP="003D3494"/>
    <w:p w:rsidR="007360CF" w:rsidRDefault="007360CF" w:rsidP="003D3494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376555</wp:posOffset>
            </wp:positionH>
            <wp:positionV relativeFrom="paragraph">
              <wp:posOffset>28575</wp:posOffset>
            </wp:positionV>
            <wp:extent cx="6268720" cy="3799840"/>
            <wp:effectExtent l="1905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3134" t="15196" r="23806" b="3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72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360CF" w:rsidRDefault="007360CF" w:rsidP="003D3494"/>
    <w:p w:rsidR="007360CF" w:rsidRDefault="007360CF" w:rsidP="003D3494"/>
    <w:p w:rsidR="007360CF" w:rsidRDefault="007360CF" w:rsidP="003D3494"/>
    <w:p w:rsidR="007360CF" w:rsidRDefault="007360CF" w:rsidP="003D3494"/>
    <w:p w:rsidR="00D741FB" w:rsidRDefault="00D741FB" w:rsidP="003D3494"/>
    <w:p w:rsidR="007360CF" w:rsidRDefault="007360CF" w:rsidP="003D3494"/>
    <w:p w:rsidR="007360CF" w:rsidRDefault="007360CF" w:rsidP="003D3494"/>
    <w:p w:rsidR="007360CF" w:rsidRDefault="007360CF" w:rsidP="003D3494"/>
    <w:p w:rsidR="007360CF" w:rsidRDefault="007360CF" w:rsidP="003D3494"/>
    <w:p w:rsidR="007360CF" w:rsidRDefault="007360CF" w:rsidP="003D3494"/>
    <w:p w:rsidR="007360CF" w:rsidRDefault="007360CF" w:rsidP="003D3494"/>
    <w:p w:rsidR="00D741FB" w:rsidRDefault="00D741FB" w:rsidP="003D3494"/>
    <w:p w:rsidR="00D741FB" w:rsidRDefault="00D741FB" w:rsidP="003D3494"/>
    <w:p w:rsidR="00D741FB" w:rsidRDefault="00D741FB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FC30D8" w:rsidRDefault="00FC30D8" w:rsidP="003D3494"/>
    <w:p w:rsidR="007360CF" w:rsidRDefault="007360CF" w:rsidP="003D3494"/>
    <w:p w:rsidR="007360CF" w:rsidRDefault="007360CF" w:rsidP="003D3494"/>
    <w:p w:rsidR="007360CF" w:rsidRDefault="007360CF" w:rsidP="003D3494"/>
    <w:p w:rsidR="007360CF" w:rsidRDefault="007360CF">
      <w:pPr>
        <w:spacing w:line="240" w:lineRule="auto"/>
      </w:pPr>
      <w:r>
        <w:br w:type="page"/>
      </w:r>
    </w:p>
    <w:p w:rsidR="007360CF" w:rsidRDefault="007360CF" w:rsidP="003D3494"/>
    <w:p w:rsidR="007360CF" w:rsidRDefault="007360CF" w:rsidP="003D3494"/>
    <w:tbl>
      <w:tblPr>
        <w:tblpPr w:leftFromText="180" w:rightFromText="180" w:vertAnchor="text" w:horzAnchor="margin" w:tblpY="276"/>
        <w:tblW w:w="10989" w:type="dxa"/>
        <w:tblLayout w:type="fixed"/>
        <w:tblLook w:val="04A0"/>
      </w:tblPr>
      <w:tblGrid>
        <w:gridCol w:w="675"/>
        <w:gridCol w:w="1657"/>
        <w:gridCol w:w="1289"/>
        <w:gridCol w:w="1062"/>
        <w:gridCol w:w="1236"/>
        <w:gridCol w:w="1164"/>
        <w:gridCol w:w="1338"/>
        <w:gridCol w:w="1197"/>
        <w:gridCol w:w="1371"/>
      </w:tblGrid>
      <w:tr w:rsidR="00FC30D8" w:rsidRPr="00FC30D8" w:rsidTr="007360CF">
        <w:trPr>
          <w:trHeight w:hRule="exact" w:val="227"/>
        </w:trPr>
        <w:tc>
          <w:tcPr>
            <w:tcW w:w="109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C30D8" w:rsidRPr="00FC30D8" w:rsidRDefault="00FC30D8" w:rsidP="00FC30D8">
            <w:pPr>
              <w:spacing w:line="240" w:lineRule="auto"/>
              <w:jc w:val="center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TOTAL SEQ LENGTH 316620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 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 xml:space="preserve">WRONG over all </w:t>
            </w:r>
            <w:proofErr w:type="spellStart"/>
            <w:r w:rsidRPr="00FC30D8">
              <w:rPr>
                <w:rFonts w:asciiTheme="majorHAnsi" w:hAnsiTheme="majorHAnsi" w:cs="Calibri"/>
                <w:color w:val="000000"/>
                <w:szCs w:val="20"/>
              </w:rPr>
              <w:t>chrom</w:t>
            </w:r>
            <w:proofErr w:type="spellEnd"/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 xml:space="preserve">%  WRONG </w:t>
            </w:r>
            <w:r>
              <w:rPr>
                <w:rFonts w:asciiTheme="majorHAnsi" w:hAnsiTheme="majorHAnsi" w:cs="Calibri"/>
                <w:color w:val="000000"/>
                <w:szCs w:val="20"/>
              </w:rPr>
              <w:t>(all)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 xml:space="preserve">MISSED </w:t>
            </w:r>
            <w:r>
              <w:rPr>
                <w:rFonts w:asciiTheme="majorHAnsi" w:hAnsiTheme="majorHAnsi" w:cs="Calibri"/>
                <w:color w:val="000000"/>
                <w:szCs w:val="20"/>
              </w:rPr>
              <w:t>(all)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 xml:space="preserve">% MISSED </w:t>
            </w:r>
            <w:r>
              <w:rPr>
                <w:rFonts w:asciiTheme="majorHAnsi" w:hAnsiTheme="majorHAnsi" w:cs="Calibri"/>
                <w:color w:val="000000"/>
                <w:szCs w:val="20"/>
              </w:rPr>
              <w:t>(all)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WRONG IN SV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% WRONG IN SV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MISSED ON SV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% MISSED ON SV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75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17074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5.39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326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0.10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5787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57.87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150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1.50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11850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3.74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550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0.17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3350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33.50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550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5.50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9500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3.00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620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0.20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1250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12.50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500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5.00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600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10500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3.32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1020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0.32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2300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23.00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300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3.00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750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750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0.24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745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0.24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750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7.50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3000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0.95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500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0.16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3000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30.00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500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5.00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1500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3.16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100.00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</w:tr>
      <w:tr w:rsidR="00FC30D8" w:rsidRPr="00FC30D8" w:rsidTr="007360CF">
        <w:trPr>
          <w:trHeight w:hRule="exact"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2000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3.16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100.00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</w:tr>
      <w:tr w:rsidR="00FC30D8" w:rsidRPr="00FC30D8" w:rsidTr="007360CF">
        <w:trPr>
          <w:trHeight w:val="227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3000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3.16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10000</w:t>
            </w:r>
          </w:p>
        </w:tc>
        <w:tc>
          <w:tcPr>
            <w:tcW w:w="1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100.00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FC30D8" w:rsidRPr="00FC30D8" w:rsidRDefault="00FC30D8" w:rsidP="00FC30D8">
            <w:pPr>
              <w:spacing w:line="240" w:lineRule="auto"/>
              <w:jc w:val="right"/>
              <w:rPr>
                <w:rFonts w:asciiTheme="majorHAnsi" w:hAnsiTheme="majorHAnsi" w:cs="Calibri"/>
                <w:color w:val="000000"/>
                <w:szCs w:val="20"/>
              </w:rPr>
            </w:pPr>
            <w:r w:rsidRPr="00FC30D8">
              <w:rPr>
                <w:rFonts w:asciiTheme="majorHAnsi" w:hAnsiTheme="majorHAnsi" w:cs="Calibri"/>
                <w:color w:val="000000"/>
                <w:szCs w:val="20"/>
              </w:rPr>
              <w:t>0.00</w:t>
            </w:r>
          </w:p>
        </w:tc>
      </w:tr>
    </w:tbl>
    <w:p w:rsidR="005A2AE6" w:rsidRDefault="005A2AE6" w:rsidP="00FC30D8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5A2AE6" w:rsidRDefault="005A2AE6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EA1BAA" w:rsidRDefault="00EA1BAA" w:rsidP="003D3494"/>
    <w:p w:rsidR="007360CF" w:rsidRDefault="007360CF">
      <w:pPr>
        <w:spacing w:line="240" w:lineRule="auto"/>
      </w:pPr>
      <w:r>
        <w:br w:type="page"/>
      </w:r>
    </w:p>
    <w:p w:rsidR="00EA1BAA" w:rsidRDefault="00EA1BAA" w:rsidP="003D3494"/>
    <w:p w:rsidR="005A2AE6" w:rsidRPr="004C38E1" w:rsidRDefault="00EA1BAA" w:rsidP="004C38E1">
      <w:pPr>
        <w:pStyle w:val="Ttulo1"/>
        <w:rPr>
          <w:sz w:val="24"/>
        </w:rPr>
      </w:pPr>
      <w:r w:rsidRPr="004C38E1">
        <w:rPr>
          <w:sz w:val="24"/>
        </w:rPr>
        <w:t xml:space="preserve"> </w:t>
      </w:r>
      <w:proofErr w:type="gramStart"/>
      <w:r w:rsidR="004C38E1">
        <w:rPr>
          <w:sz w:val="24"/>
        </w:rPr>
        <w:t>Using the allele frequencies to disambiguate the ploidy ratio</w:t>
      </w:r>
      <w:r w:rsidRPr="004C38E1">
        <w:rPr>
          <w:sz w:val="24"/>
        </w:rPr>
        <w:t>.</w:t>
      </w:r>
      <w:proofErr w:type="gramEnd"/>
    </w:p>
    <w:p w:rsidR="005A2AE6" w:rsidRDefault="005A2AE6" w:rsidP="003D3494"/>
    <w:p w:rsidR="00FB03A8" w:rsidRPr="00FB03A8" w:rsidRDefault="00FB03A8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lang w:eastAsia="en-IN"/>
        </w:rPr>
      </w:pPr>
      <w:r w:rsidRPr="00FB03A8"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NOVOGENE_CBS1483</w:t>
      </w:r>
    </w:p>
    <w:p w:rsidR="00FB03A8" w:rsidRDefault="007360CF" w:rsidP="003D3494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3529965</wp:posOffset>
            </wp:positionH>
            <wp:positionV relativeFrom="paragraph">
              <wp:posOffset>93980</wp:posOffset>
            </wp:positionV>
            <wp:extent cx="3191510" cy="2398395"/>
            <wp:effectExtent l="19050" t="0" r="8890" b="0"/>
            <wp:wrapSquare wrapText="bothSides"/>
            <wp:docPr id="10" name="7 Imagen" descr="BaseCallDist1stClusterDepthThres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CallDist1stClusterDepthThresh8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67945</wp:posOffset>
            </wp:positionH>
            <wp:positionV relativeFrom="paragraph">
              <wp:posOffset>93980</wp:posOffset>
            </wp:positionV>
            <wp:extent cx="3192145" cy="2398395"/>
            <wp:effectExtent l="19050" t="0" r="8255" b="0"/>
            <wp:wrapSquare wrapText="bothSides"/>
            <wp:docPr id="5" name="4 Imagen" descr="BaseCallDist2ndclusterDepthThres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CallDist2ndclusterDepthThresh8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3A8" w:rsidRPr="00FB03A8" w:rsidRDefault="00FB03A8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FB03A8" w:rsidRDefault="00FB03A8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 w:rsidRPr="00FB03A8"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SIMULATED GENOME</w:t>
      </w: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119380</wp:posOffset>
            </wp:positionV>
            <wp:extent cx="3201035" cy="2400935"/>
            <wp:effectExtent l="19050" t="0" r="0" b="0"/>
            <wp:wrapSquare wrapText="bothSides"/>
            <wp:docPr id="13" name="12 Imagen" descr="SimulatedBaseCallDist2ndclusterDepthThres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ulatedBaseCallDist2ndclusterDepthThresh8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194945</wp:posOffset>
            </wp:positionH>
            <wp:positionV relativeFrom="paragraph">
              <wp:posOffset>119380</wp:posOffset>
            </wp:positionV>
            <wp:extent cx="3201035" cy="2400935"/>
            <wp:effectExtent l="19050" t="0" r="0" b="0"/>
            <wp:wrapSquare wrapText="bothSides"/>
            <wp:docPr id="12" name="11 Imagen" descr="SimulatedBaseCallDist1stclusterDepthThres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ulatedBaseCallDist1stclusterDepthThresh8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FB03A8" w:rsidRDefault="00FB03A8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Pr="00FB03A8" w:rsidRDefault="00C80A57" w:rsidP="00C80A57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lang w:eastAsia="en-IN"/>
        </w:rPr>
      </w:pPr>
      <w:r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BASECLEAR</w:t>
      </w:r>
      <w:r w:rsidRPr="00FB03A8"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_CBS1483</w:t>
      </w: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Pr="00C20034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</w:p>
    <w:p w:rsidR="00C20034" w:rsidRDefault="00C20034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</w:p>
    <w:p w:rsidR="007360CF" w:rsidRDefault="007360CF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</w:p>
    <w:p w:rsidR="007360CF" w:rsidRDefault="007360CF">
      <w:pPr>
        <w:spacing w:line="240" w:lineRule="auto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br w:type="page"/>
      </w:r>
    </w:p>
    <w:p w:rsidR="007360CF" w:rsidRPr="004C38E1" w:rsidRDefault="004C38E1" w:rsidP="00B847ED">
      <w:pPr>
        <w:pStyle w:val="Ttulo1"/>
        <w:rPr>
          <w:sz w:val="24"/>
        </w:rPr>
      </w:pPr>
      <w:proofErr w:type="gramStart"/>
      <w:r w:rsidRPr="004C38E1">
        <w:rPr>
          <w:sz w:val="24"/>
        </w:rPr>
        <w:lastRenderedPageBreak/>
        <w:t>Results of the fit with very large window sizes</w:t>
      </w:r>
      <w:r w:rsidR="00B847ED" w:rsidRPr="004C38E1">
        <w:rPr>
          <w:sz w:val="24"/>
        </w:rPr>
        <w:t>.</w:t>
      </w:r>
      <w:proofErr w:type="gramEnd"/>
    </w:p>
    <w:p w:rsidR="00C20034" w:rsidRPr="00C20034" w:rsidRDefault="00C20034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</w:p>
    <w:p w:rsidR="00CF6B2E" w:rsidRPr="00A273DB" w:rsidRDefault="00CF6B2E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 w:rsidRPr="00A273DB"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Simulated data</w:t>
      </w:r>
    </w:p>
    <w:p w:rsidR="00C20034" w:rsidRDefault="00CF6B2E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Even with a very large window size Ploest</w:t>
      </w:r>
      <w:r w:rsidR="00C20034" w:rsidRPr="00C20034"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 xml:space="preserve"> fit</w:t>
      </w: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s</w:t>
      </w:r>
      <w:r w:rsidR="00C20034" w:rsidRPr="00C20034"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correctly the main clusters of the read distribution</w:t>
      </w:r>
      <w:r w:rsidR="005C1F46"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. It is important to take into consideration that the original distribution of the simulated data has very clearly distinct clusters.</w:t>
      </w:r>
    </w:p>
    <w:p w:rsidR="00CF6B2E" w:rsidRPr="00C20034" w:rsidRDefault="00CF6B2E" w:rsidP="00FB03A8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  <w:r w:rsidRPr="00CF6B2E">
        <w:rPr>
          <w:rFonts w:asciiTheme="minorHAnsi" w:hAnsiTheme="minorHAnsi" w:cstheme="minorHAnsi"/>
          <w:noProof/>
          <w:color w:val="000000" w:themeColor="text1"/>
          <w:sz w:val="22"/>
          <w:szCs w:val="20"/>
        </w:rPr>
        <w:drawing>
          <wp:inline distT="0" distB="0" distL="0" distR="0">
            <wp:extent cx="4494068" cy="2974769"/>
            <wp:effectExtent l="19050" t="0" r="1732" b="0"/>
            <wp:docPr id="14" name="Imagen 1" descr="readsDistributionFittedFINALRESUL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902 Imagen" descr="readsDistributionFittedFINALRESULT.jp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031" cy="29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A273DB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t>Base Clear Genome</w:t>
      </w:r>
    </w:p>
    <w:p w:rsidR="00A273DB" w:rsidRDefault="00A273DB" w:rsidP="00A273DB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</w:pP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 xml:space="preserve">The following plot shows the fit with a 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wl=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 xml:space="preserve">75 Kbp.  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wl=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100Kb is too big for any of the contigs in this genome to fun</w:t>
      </w: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c</w:t>
      </w:r>
      <w:r>
        <w:rPr>
          <w:rFonts w:asciiTheme="minorHAnsi" w:hAnsiTheme="minorHAnsi" w:cstheme="minorHAnsi"/>
          <w:color w:val="000000" w:themeColor="text1"/>
          <w:sz w:val="22"/>
          <w:szCs w:val="20"/>
          <w:lang w:eastAsia="en-IN"/>
        </w:rPr>
        <w:t>tion, so we explored and reached the upper limit of the window size parameter successfully, even with  real dataset.</w:t>
      </w:r>
    </w:p>
    <w:p w:rsidR="00A273DB" w:rsidRDefault="00A273DB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A273DB" w:rsidRDefault="00A273DB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A273DB" w:rsidRDefault="00A273DB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4375165" cy="2625181"/>
            <wp:effectExtent l="19050" t="0" r="6335" b="0"/>
            <wp:docPr id="2" name="1 Imagen" descr="readsDistributionFittedFINAL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sDistributionFittedFINALRESULT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994" cy="26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C80A57" w:rsidRDefault="00C80A57" w:rsidP="00FB03A8">
      <w:pPr>
        <w:autoSpaceDE w:val="0"/>
        <w:autoSpaceDN w:val="0"/>
        <w:adjustRightInd w:val="0"/>
        <w:spacing w:line="240" w:lineRule="auto"/>
        <w:jc w:val="center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B847ED" w:rsidRDefault="00B847ED">
      <w:pPr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br w:type="page"/>
      </w:r>
    </w:p>
    <w:p w:rsidR="00E037C3" w:rsidRPr="004C38E1" w:rsidRDefault="004C38E1" w:rsidP="004C38E1">
      <w:pPr>
        <w:pStyle w:val="Ttulo1"/>
        <w:rPr>
          <w:rFonts w:ascii="Courier New" w:hAnsi="Courier New" w:cs="Courier New"/>
          <w:color w:val="000000" w:themeColor="text1"/>
          <w:sz w:val="28"/>
          <w:lang w:eastAsia="en-IN"/>
        </w:rPr>
      </w:pPr>
      <w:r w:rsidRPr="004C38E1">
        <w:rPr>
          <w:sz w:val="24"/>
        </w:rPr>
        <w:lastRenderedPageBreak/>
        <w:t>Ploidy estimation fragmentation per round for different window sizes.</w:t>
      </w:r>
    </w:p>
    <w:p w:rsidR="006064AC" w:rsidRPr="00B847ED" w:rsidRDefault="006064AC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24"/>
          <w:lang w:eastAsia="en-IN"/>
        </w:rPr>
      </w:pPr>
    </w:p>
    <w:tbl>
      <w:tblPr>
        <w:tblW w:w="0" w:type="auto"/>
        <w:jc w:val="center"/>
        <w:tblLook w:val="04A0"/>
      </w:tblPr>
      <w:tblGrid>
        <w:gridCol w:w="825"/>
        <w:gridCol w:w="462"/>
        <w:gridCol w:w="1020"/>
        <w:gridCol w:w="475"/>
        <w:gridCol w:w="1203"/>
        <w:gridCol w:w="1155"/>
        <w:gridCol w:w="1233"/>
      </w:tblGrid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>
              <w:rPr>
                <w:rFonts w:ascii="Calibri" w:hAnsi="Calibri" w:cs="Calibri"/>
                <w:color w:val="000000"/>
                <w:sz w:val="24"/>
              </w:rPr>
              <w:t>P1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# solved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BC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proofErr w:type="spellStart"/>
            <w:r w:rsidRPr="00B847ED">
              <w:rPr>
                <w:rFonts w:ascii="Calibri" w:hAnsi="Calibri" w:cs="Calibri"/>
                <w:color w:val="000000"/>
                <w:sz w:val="24"/>
              </w:rPr>
              <w:t>Nb</w:t>
            </w:r>
            <w:proofErr w:type="spellEnd"/>
            <w:r w:rsidRPr="00B847ED">
              <w:rPr>
                <w:rFonts w:ascii="Calibri" w:hAnsi="Calibri" w:cs="Calibri"/>
                <w:color w:val="000000"/>
                <w:sz w:val="24"/>
              </w:rPr>
              <w:t xml:space="preserve"> Breaks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1st round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2nd round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6769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6706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63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1402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1315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85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60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250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750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14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19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38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54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46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54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123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146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6000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...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7500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409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9000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262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10000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320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285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15000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636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606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758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731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30000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1510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1488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4064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50000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sz w:val="24"/>
              </w:rPr>
            </w:pPr>
            <w:r w:rsidRPr="00B847ED">
              <w:rPr>
                <w:rFonts w:ascii="Calibri" w:hAnsi="Calibri" w:cs="Calibri"/>
                <w:sz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6028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6024</w:t>
            </w:r>
          </w:p>
        </w:tc>
      </w:tr>
      <w:tr w:rsidR="00B847ED" w:rsidRPr="00B847ED" w:rsidTr="00271301">
        <w:trPr>
          <w:trHeight w:hRule="exact" w:val="34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75000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6956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847ED" w:rsidRPr="00B847ED" w:rsidRDefault="00B847ED" w:rsidP="00B847ED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4"/>
              </w:rPr>
            </w:pPr>
            <w:r w:rsidRPr="00B847ED">
              <w:rPr>
                <w:rFonts w:ascii="Calibri" w:hAnsi="Calibri" w:cs="Calibri"/>
                <w:color w:val="000000"/>
                <w:sz w:val="24"/>
              </w:rPr>
              <w:t>6955</w:t>
            </w:r>
          </w:p>
        </w:tc>
      </w:tr>
    </w:tbl>
    <w:p w:rsidR="00B847ED" w:rsidRDefault="00B847ED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B847ED" w:rsidRDefault="00B847ED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B847ED" w:rsidRDefault="00B847ED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B847ED" w:rsidRDefault="00B847ED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B847ED" w:rsidRDefault="00B847ED" w:rsidP="006064AC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3D323E" w:rsidRDefault="003D323E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color w:val="000000" w:themeColor="text1"/>
          <w:sz w:val="16"/>
          <w:lang w:eastAsia="en-IN"/>
        </w:rPr>
        <w:br w:type="page"/>
      </w:r>
    </w:p>
    <w:p w:rsidR="00BC08AD" w:rsidRPr="00E37E9C" w:rsidRDefault="00BC08AD" w:rsidP="001538E5">
      <w:pPr>
        <w:pStyle w:val="Ttulo1"/>
        <w:numPr>
          <w:ilvl w:val="0"/>
          <w:numId w:val="0"/>
        </w:numPr>
        <w:spacing w:before="0" w:line="240" w:lineRule="auto"/>
        <w:ind w:left="697"/>
      </w:pPr>
      <w:r w:rsidRPr="00E37E9C">
        <w:lastRenderedPageBreak/>
        <w:t xml:space="preserve">Coverage/ploidy plots for the 8 common unsolved contigs in Baseclear CBS1483 </w:t>
      </w:r>
      <w:proofErr w:type="gramStart"/>
      <w:r w:rsidRPr="00E37E9C">
        <w:rPr>
          <w:i/>
        </w:rPr>
        <w:t>wl</w:t>
      </w:r>
      <w:proofErr w:type="gramEnd"/>
      <w:r w:rsidRPr="00E37E9C">
        <w:rPr>
          <w:i/>
        </w:rPr>
        <w:t xml:space="preserve"> </w:t>
      </w:r>
      <w:r w:rsidRPr="00E37E9C">
        <w:t>= 1000 bp</w:t>
      </w:r>
    </w:p>
    <w:p w:rsidR="00BC08AD" w:rsidRPr="00BC08AD" w:rsidRDefault="00BC08AD" w:rsidP="00BC08A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 w:themeColor="text1"/>
          <w:sz w:val="8"/>
          <w:szCs w:val="20"/>
          <w:lang w:eastAsia="en-IN"/>
        </w:rPr>
      </w:pPr>
    </w:p>
    <w:p w:rsidR="00BC08AD" w:rsidRDefault="00BC08AD" w:rsidP="00BC08AD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8665" cy="1968500"/>
            <wp:effectExtent l="19050" t="19050" r="26035" b="12700"/>
            <wp:docPr id="27" name="19 Imagen" descr="Ploidy_Estimation_scaffold51_size989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1_size989__2nd_Round_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9685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8030" cy="1968500"/>
            <wp:effectExtent l="19050" t="19050" r="26670" b="12700"/>
            <wp:docPr id="28" name="18 Imagen" descr="Ploidy_Estimation_scaffold41_size73250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41_size73250__2nd_Round_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19685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C08AD" w:rsidRDefault="00BC08AD" w:rsidP="00BC08AD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989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B21E08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41</w:t>
      </w:r>
      <w:r w:rsidR="00B21E08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73 Kbp</w:t>
      </w:r>
      <w:r w:rsidR="00B21E08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and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both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have a very irregular coverage information to make a reliable estimation</w:t>
      </w:r>
    </w:p>
    <w:p w:rsidR="00BC08AD" w:rsidRDefault="00BC08AD" w:rsidP="00BC08AD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29" name="28 Imagen" descr="Ploidy_Estimation_scaffold46_size3291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46_size3291__2nd_Round_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30" name="29 Imagen" descr="Ploidy_Estimation_scaffold48_size2346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48_size2346__2nd_Round_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C08AD" w:rsidRDefault="00BC08AD" w:rsidP="00BC08AD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3291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 4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2346 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both have a very irregular coverage information to make a reliable estimation</w:t>
      </w:r>
    </w:p>
    <w:p w:rsidR="00BC08AD" w:rsidRDefault="00BC08AD" w:rsidP="00BC08AD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31" name="30 Imagen" descr="Ploidy_Estimation_scaffold52_size953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2_size953__2nd_Round_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33" name="31 Imagen" descr="Ploidy_Estimation_scaffold54_size762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4_size762__2nd_Round_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C08AD" w:rsidRDefault="00BC08AD" w:rsidP="00BC08AD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953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B21E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762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both have a very irregular coverage information to make a reliable estimation</w:t>
      </w:r>
    </w:p>
    <w:p w:rsidR="00426198" w:rsidRDefault="00B21E08" w:rsidP="00426198">
      <w:pPr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t xml:space="preserve"> </w:t>
      </w:r>
      <w:r w:rsidR="00BC08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36" name="35 Imagen" descr="Ploidy_Estimation_scaffold53_size943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3_size943__2nd_Round_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="00BC08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19050" r="28575" b="28575"/>
            <wp:docPr id="34" name="33 Imagen" descr="Ploidy_Estimation_scaffold58_size621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8_size621__2nd_Round_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="00426198"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  <w:br w:type="page"/>
      </w:r>
    </w:p>
    <w:p w:rsidR="00426198" w:rsidRPr="00426198" w:rsidRDefault="007E3D08" w:rsidP="00461AFD">
      <w:pPr>
        <w:pStyle w:val="Ttulo1"/>
        <w:ind w:left="0" w:firstLine="0"/>
        <w:rPr>
          <w:sz w:val="18"/>
        </w:rPr>
      </w:pPr>
      <w:r>
        <w:lastRenderedPageBreak/>
        <w:t>Full</w:t>
      </w:r>
      <w:r w:rsidR="00426198">
        <w:t xml:space="preserve"> ploidy estimation for</w:t>
      </w:r>
      <w:r w:rsidR="00426198" w:rsidRPr="00BC08AD">
        <w:t xml:space="preserve"> Baseclear CBS1483 </w:t>
      </w:r>
      <w:r w:rsidR="00426198">
        <w:t xml:space="preserve">from selected </w:t>
      </w:r>
      <w:r w:rsidR="00426198" w:rsidRPr="00BC08AD">
        <w:t>w</w:t>
      </w:r>
      <w:r w:rsidR="00461AFD">
        <w:t xml:space="preserve">indow sizes </w:t>
      </w:r>
      <w:r w:rsidR="00461AFD" w:rsidRPr="00063727">
        <w:rPr>
          <w:sz w:val="18"/>
        </w:rPr>
        <w:t>(</w:t>
      </w:r>
      <w:r>
        <w:rPr>
          <w:sz w:val="18"/>
        </w:rPr>
        <w:t>2Kb</w:t>
      </w:r>
      <w:proofErr w:type="gramStart"/>
      <w:r>
        <w:rPr>
          <w:sz w:val="18"/>
        </w:rPr>
        <w:t>,1Kb</w:t>
      </w:r>
      <w:r w:rsidR="00461AFD" w:rsidRPr="00063727">
        <w:rPr>
          <w:sz w:val="18"/>
        </w:rPr>
        <w:t>,750,500,400</w:t>
      </w:r>
      <w:proofErr w:type="gramEnd"/>
      <w:r w:rsidR="00461AFD" w:rsidRPr="00063727">
        <w:rPr>
          <w:sz w:val="18"/>
        </w:rPr>
        <w:t xml:space="preserve"> and 16</w:t>
      </w:r>
      <w:r>
        <w:rPr>
          <w:sz w:val="18"/>
        </w:rPr>
        <w:t>bp</w:t>
      </w:r>
      <w:r w:rsidR="00461AFD" w:rsidRPr="00063727">
        <w:rPr>
          <w:sz w:val="18"/>
        </w:rPr>
        <w:t>)</w:t>
      </w:r>
    </w:p>
    <w:p w:rsidR="00426198" w:rsidRPr="00CA1232" w:rsidRDefault="00426198" w:rsidP="00426198">
      <w:pPr>
        <w:spacing w:line="120" w:lineRule="exact"/>
        <w:rPr>
          <w:sz w:val="8"/>
        </w:rPr>
      </w:pPr>
    </w:p>
    <w:p w:rsidR="00426198" w:rsidRDefault="00477342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15" name="14 Imagen" descr="Ploidy_Estimation_scaffold4_size146098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4_size1460985_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16" name="15 Imagen" descr="Ploidy_Estimation_scaffold10_size126240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0_size1262409_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98" w:rsidRPr="00F115E1" w:rsidRDefault="00426198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1460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with continuous p=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1262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with constant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c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opy number p=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</w:p>
    <w:p w:rsidR="00426198" w:rsidRDefault="00477342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17" name="16 Imagen" descr="Ploidy_Estimation_scaffold2_size103812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_size1038129_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231"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19" name="18 Imagen" descr="Ploidy_Estimation_scaffold1_size97975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_size979751_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98" w:rsidRPr="00F115E1" w:rsidRDefault="00426198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 w:themeColor="text1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1038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A04ED7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Start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End"/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4,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3,4}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979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</w:t>
      </w:r>
    </w:p>
    <w:p w:rsidR="00426198" w:rsidRDefault="00576231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35" name="34 Imagen" descr="Ploidy_Estimation_scaffold12_size92376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2_size923769_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38A"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78" name="77 Imagen" descr="Ploidy_Estimation_scaffold3_size8908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_size890821_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98" w:rsidRPr="00F115E1" w:rsidRDefault="00426198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 w:themeColor="text1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923 K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End"/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={2,4}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and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Contig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890 K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bp)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="0074407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p={1,5}</w:t>
      </w:r>
    </w:p>
    <w:p w:rsidR="00744070" w:rsidRDefault="0032538A" w:rsidP="00426198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79" name="78 Imagen" descr="Ploidy_Estimation_scaffold7_size8476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7_size847662_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5" cy="1971674"/>
            <wp:effectExtent l="19050" t="0" r="9525" b="0"/>
            <wp:docPr id="80" name="79 Imagen" descr="Ploidy_Estimation_scaffold21_size82316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1_size823161_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426198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847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Start"/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2}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(8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fragmented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copy number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s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{</w:t>
      </w:r>
      <w:r w:rsidR="00805B8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3,1,3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}</w:t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063727" w:rsidRPr="00063727" w:rsidRDefault="00063727" w:rsidP="00063727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>Complete ploidy estimation for Baseclear CBS1483</w:t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05B8A" w:rsidRDefault="003253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83" name="82 Imagen" descr="Ploidy_Estimation_scaffold16_size80179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6_size801796_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86" name="85 Imagen" descr="Ploidy_Estimation_scaffold5_size77749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_size777496_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801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=1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777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</w:p>
    <w:p w:rsidR="00805B8A" w:rsidRDefault="003253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87" name="86 Imagen" descr="Ploidy_Estimation_scaffold18_size75575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8_size755750_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89" name="88 Imagen" descr="Ploidy_Estimation_scaffold14_size74709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4_size747091_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755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3,2}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747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05B8A" w:rsidRDefault="003253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90" name="89 Imagen" descr="Ploidy_Estimation_scaffold6_size74580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6_size745803_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91" name="90 Imagen" descr="Ploidy_Estimation_scaffold15_size742078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5_size742078_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745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p=1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</w:t>
      </w:r>
      <w:proofErr w:type="gramStart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742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05B8A" w:rsidRDefault="003253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1" name="100 Imagen" descr="Ploidy_Estimation_scaffold8_size7411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8_size741100_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2" name="101 Imagen" descr="Ploidy_Estimation_scaffold24_size65225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4_size652257_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741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652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</w:t>
      </w:r>
    </w:p>
    <w:p w:rsidR="00063727" w:rsidRPr="00063727" w:rsidRDefault="00063727" w:rsidP="00063727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>Complete ploidy estimation for Baseclear CBS1483</w:t>
      </w:r>
    </w:p>
    <w:p w:rsidR="005F0435" w:rsidRDefault="005F0435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5F0435" w:rsidRDefault="0032538A" w:rsidP="00426198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3" name="102 Imagen" descr="Ploidy_Estimation_scaffold9_size64912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9_size649125_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4" name="103 Imagen" descr="Ploidy_Estimation_scaffold11_size63773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1_size637730_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649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6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</w:p>
    <w:p w:rsidR="00805B8A" w:rsidRDefault="003253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5" name="104 Imagen" descr="Ploidy_Estimation_scaffold30_size5705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0_size570599_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6" name="105 Imagen" descr="Ploidy_Estimation_scaffold17_size55622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7_size556223_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570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556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</w:p>
    <w:p w:rsidR="00805B8A" w:rsidRDefault="003253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7" name="106 Imagen" descr="Ploidy_Estimation_scaffold13_size54375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3_size543756_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8" name="107 Imagen" descr="Ploidy_Estimation_scaffold19_size46326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9_size463269_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8A" w:rsidRDefault="00805B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543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5F043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P={2,3}</w:t>
      </w:r>
    </w:p>
    <w:p w:rsidR="00805B8A" w:rsidRDefault="003253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09" name="108 Imagen" descr="Ploidy_Estimation_scaffold28_size46309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8_size463097_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0" name="109 Imagen" descr="Ploidy_Estimation_scaffold22_size45243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2_size452433_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35" w:rsidRDefault="005F0435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452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063727" w:rsidRPr="00063727" w:rsidRDefault="00063727" w:rsidP="00063727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t>Complete ploidy estimation for Baseclear CBS1483</w:t>
      </w:r>
    </w:p>
    <w:p w:rsidR="005F0435" w:rsidRDefault="005F0435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5F0435" w:rsidRDefault="0032538A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1" name="110 Imagen" descr="Ploidy_Estimation_scaffold23_size44317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3_size443172_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3" name="112 Imagen" descr="Ploidy_Estimation_scaffold20_size39815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0_size398152_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35" w:rsidRDefault="005F0435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443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0F650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398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0F6500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</w:p>
    <w:p w:rsidR="005F0435" w:rsidRDefault="00BC1E78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4" name="113 Imagen" descr="Ploidy_Estimation_scaffold26_size392538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6_size392538_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5" name="114 Imagen" descr="Ploidy_Estimation_scaffold25_size34758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5_size347586_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35" w:rsidRDefault="005F0435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398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AE24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</w:p>
    <w:p w:rsidR="00477342" w:rsidRDefault="00BC1E78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17" name="116 Imagen" descr="Ploidy_Estimation_scaffold27_size29264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7_size292643_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11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2" w:rsidRDefault="00477342" w:rsidP="00477342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292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BC1E7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r w:rsidR="007E3D08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963503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</w:p>
    <w:p w:rsidR="005F0435" w:rsidRDefault="00963503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6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69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35" w:rsidRDefault="005F0435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251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wl=1.000 bp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End"/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={3,4}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208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</w:p>
    <w:p w:rsidR="005F0435" w:rsidRDefault="005F0435" w:rsidP="00805B8A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963503" w:rsidRPr="00063727" w:rsidRDefault="00963503" w:rsidP="00963503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>Complete ploidy estimation for Baseclear CBS1483</w:t>
      </w:r>
    </w:p>
    <w:p w:rsidR="00963503" w:rsidRDefault="00963503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963503" w:rsidRDefault="00963503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1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35" w:rsidRDefault="005F0435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173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750 bp, p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;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9F27C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149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  </w:t>
      </w:r>
    </w:p>
    <w:p w:rsidR="00B21E08" w:rsidRDefault="00963503" w:rsidP="005F043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2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4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C1" w:rsidRDefault="009F27C1" w:rsidP="009F27C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3235B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500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bp, 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proofErr w:type="gramStart"/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2,3,4}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117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3235B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500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9F27C1" w:rsidRDefault="00963503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5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6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C1" w:rsidRDefault="009F27C1" w:rsidP="009F27C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2A7BD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112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1.000 bp, 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</w:t>
      </w:r>
      <w:r w:rsidR="002A7BD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2A7BDA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105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2A7BDA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  </w:t>
      </w:r>
    </w:p>
    <w:p w:rsidR="009F27C1" w:rsidRDefault="00963503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7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C1" w:rsidRDefault="009F27C1" w:rsidP="009F27C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90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750 bp, 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77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4, </w:t>
      </w:r>
    </w:p>
    <w:p w:rsidR="009F27C1" w:rsidRDefault="009F27C1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963503" w:rsidRDefault="00963503" w:rsidP="00963503">
      <w:pPr>
        <w:spacing w:line="240" w:lineRule="auto"/>
        <w:jc w:val="center"/>
        <w:rPr>
          <w:b/>
        </w:rPr>
      </w:pPr>
      <w:r w:rsidRPr="00063727">
        <w:rPr>
          <w:b/>
        </w:rPr>
        <w:lastRenderedPageBreak/>
        <w:t>Complete ploidy estimation for Baseclear CBS1483</w:t>
      </w:r>
    </w:p>
    <w:p w:rsidR="00963503" w:rsidRDefault="00963503" w:rsidP="009F27C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79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C1" w:rsidRDefault="009F27C1" w:rsidP="009F27C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28.7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; 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and Contig 43 (28.7 Kbp) p=4, wl=</w:t>
      </w:r>
      <w:r w:rsidR="00495245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 w:rsidR="00D264AE">
        <w:rPr>
          <w:rFonts w:asciiTheme="majorHAnsi" w:hAnsiTheme="majorHAnsi"/>
          <w:color w:val="000000" w:themeColor="text1"/>
          <w:sz w:val="16"/>
          <w:szCs w:val="20"/>
          <w:lang w:eastAsia="en-IN"/>
        </w:rPr>
        <w:t>00</w:t>
      </w:r>
    </w:p>
    <w:p w:rsidR="00D264AE" w:rsidRDefault="00963503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1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2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AE" w:rsidRDefault="00D264AE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19.6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4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00 and Contig 45 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12.5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Kbp) p=4, wl=400</w:t>
      </w:r>
    </w:p>
    <w:p w:rsidR="00D264AE" w:rsidRDefault="00963503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3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4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AE" w:rsidRDefault="00D264AE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27130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407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Start"/>
      <w:r w:rsidR="003210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p=2, and Contig 49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="0027130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686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3210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</w:p>
    <w:p w:rsidR="00D264AE" w:rsidRDefault="00963503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5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6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AE" w:rsidRDefault="00D264AE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="0027130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.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644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3210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="00461AFD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{</w:t>
      </w:r>
      <w:r w:rsidRPr="003210AD">
        <w:rPr>
          <w:rFonts w:asciiTheme="majorHAnsi" w:hAnsiTheme="majorHAnsi"/>
          <w:color w:val="FF0000"/>
          <w:sz w:val="16"/>
          <w:szCs w:val="20"/>
          <w:highlight w:val="yellow"/>
          <w:lang w:eastAsia="en-IN"/>
        </w:rPr>
        <w:t>2</w:t>
      </w:r>
      <w:r w:rsidR="003210AD" w:rsidRPr="003210AD">
        <w:rPr>
          <w:rFonts w:asciiTheme="majorHAnsi" w:hAnsiTheme="majorHAnsi"/>
          <w:color w:val="FF0000"/>
          <w:sz w:val="16"/>
          <w:szCs w:val="20"/>
          <w:highlight w:val="yellow"/>
          <w:lang w:eastAsia="en-IN"/>
        </w:rPr>
        <w:t>?</w:t>
      </w:r>
      <w:r w:rsidRPr="003210AD">
        <w:rPr>
          <w:rFonts w:asciiTheme="majorHAnsi" w:hAnsiTheme="majorHAnsi"/>
          <w:color w:val="000000" w:themeColor="text1"/>
          <w:sz w:val="16"/>
          <w:szCs w:val="20"/>
          <w:highlight w:val="yellow"/>
          <w:lang w:eastAsia="en-IN"/>
        </w:rPr>
        <w:t>,</w:t>
      </w:r>
      <w:r w:rsidR="00423C37" w:rsidRPr="00A6257E">
        <w:rPr>
          <w:rFonts w:asciiTheme="majorHAnsi" w:hAnsiTheme="majorHAnsi"/>
          <w:b/>
          <w:color w:val="FF0000"/>
          <w:sz w:val="16"/>
          <w:szCs w:val="20"/>
          <w:highlight w:val="yellow"/>
          <w:lang w:eastAsia="en-IN"/>
        </w:rPr>
        <w:t>1?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}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54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762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r w:rsidR="003210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="00461AFD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23C37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</w:p>
    <w:p w:rsidR="00D264AE" w:rsidRDefault="00D264AE" w:rsidP="00426198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963503" w:rsidRDefault="00963503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>Complete ploidy estimation for Baseclear CBS1483</w:t>
      </w:r>
    </w:p>
    <w:p w:rsidR="00963503" w:rsidRDefault="003210AD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7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8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AE" w:rsidRDefault="00D264AE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710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16, </w:t>
      </w:r>
      <w:r w:rsidR="00461AFD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and Contig 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57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657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bp)</w:t>
      </w:r>
      <w:r w:rsidR="00461AFD"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wl=16, </w:t>
      </w:r>
      <w:r w:rsidR="00461AFD"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</w:t>
      </w:r>
      <w:r w:rsidR="00423C37"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</w:p>
    <w:p w:rsidR="00477342" w:rsidRDefault="003210AD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19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42" w:rsidRDefault="00477342" w:rsidP="00477342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 59 (526 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16,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</w:t>
      </w:r>
      <w:r w:rsidR="003210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</w:p>
    <w:p w:rsidR="00477342" w:rsidRDefault="00477342" w:rsidP="00D264AE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063727" w:rsidRDefault="00063727" w:rsidP="00FD60B6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Pr="00426198" w:rsidRDefault="008F1D01" w:rsidP="008F1D01">
      <w:pPr>
        <w:pStyle w:val="Ttulo1"/>
        <w:spacing w:before="0" w:after="0"/>
        <w:ind w:left="0" w:firstLine="0"/>
        <w:rPr>
          <w:sz w:val="18"/>
        </w:rPr>
      </w:pPr>
      <w:r>
        <w:rPr>
          <w:rFonts w:asciiTheme="majorHAnsi" w:hAnsiTheme="majorHAnsi"/>
          <w:b w:val="0"/>
          <w:color w:val="000000" w:themeColor="text1"/>
          <w:sz w:val="16"/>
          <w:lang w:eastAsia="en-IN"/>
        </w:rPr>
        <w:br w:type="page"/>
      </w:r>
      <w:r>
        <w:lastRenderedPageBreak/>
        <w:t>Full ploidy estimation for</w:t>
      </w:r>
      <w:r w:rsidRPr="00BC08AD">
        <w:t xml:space="preserve"> </w:t>
      </w:r>
      <w:r w:rsidRPr="008F1D01">
        <w:t>Novogene</w:t>
      </w:r>
      <w:r w:rsidRPr="00063727">
        <w:rPr>
          <w:b w:val="0"/>
        </w:rPr>
        <w:t xml:space="preserve"> </w:t>
      </w:r>
      <w:r w:rsidRPr="00BC08AD">
        <w:t xml:space="preserve">CBS1483 </w:t>
      </w:r>
      <w:r>
        <w:t xml:space="preserve">from selected </w:t>
      </w:r>
      <w:r w:rsidRPr="00BC08AD">
        <w:t>w</w:t>
      </w:r>
      <w:r>
        <w:t xml:space="preserve">indow sizes </w:t>
      </w:r>
      <w:r w:rsidRPr="00063727">
        <w:rPr>
          <w:sz w:val="18"/>
        </w:rPr>
        <w:t>(</w:t>
      </w:r>
      <w:r>
        <w:rPr>
          <w:sz w:val="18"/>
        </w:rPr>
        <w:t>2Kb</w:t>
      </w:r>
      <w:proofErr w:type="gramStart"/>
      <w:r>
        <w:rPr>
          <w:sz w:val="18"/>
        </w:rPr>
        <w:t>,1Kb</w:t>
      </w:r>
      <w:r w:rsidRPr="00063727">
        <w:rPr>
          <w:sz w:val="18"/>
        </w:rPr>
        <w:t>,750,500,400</w:t>
      </w:r>
      <w:proofErr w:type="gramEnd"/>
      <w:r w:rsidRPr="00063727">
        <w:rPr>
          <w:sz w:val="18"/>
        </w:rPr>
        <w:t xml:space="preserve"> and 16</w:t>
      </w:r>
      <w:r>
        <w:rPr>
          <w:sz w:val="18"/>
        </w:rPr>
        <w:t>bp</w:t>
      </w:r>
      <w:r w:rsidRPr="00063727">
        <w:rPr>
          <w:sz w:val="18"/>
        </w:rPr>
        <w:t>)</w:t>
      </w:r>
    </w:p>
    <w:p w:rsidR="008F1D01" w:rsidRPr="00CA1232" w:rsidRDefault="008F1D01" w:rsidP="008F1D01">
      <w:pPr>
        <w:spacing w:line="120" w:lineRule="exact"/>
        <w:rPr>
          <w:sz w:val="8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1" name="14 Imagen" descr="Ploidy_Estimation_scaffold4_size146098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4_size1460985_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2" name="15 Imagen" descr="Ploidy_Estimation_scaffold10_size126240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0_size1262409_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Pr="00F115E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1460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with continuous p=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1262Kbp) wl=2.000 bp, with constant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c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opy number p=1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3" name="16 Imagen" descr="Ploidy_Estimation_scaffold2_size103812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_size1038129_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4" name="18 Imagen" descr="Ploidy_Estimation_scaffold1_size97975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_size979751_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Pr="00F115E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 w:themeColor="text1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1038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2.000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={4,3}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979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 p=1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5" name="34 Imagen" descr="Ploidy_Estimation_scaffold12_size92376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2_size923769_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6" name="77 Imagen" descr="Ploidy_Estimation_scaffold3_size8908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_size890821_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Pr="00F115E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color w:val="000000" w:themeColor="text1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923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={2,4} and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 (890 Kbp) wl=2.000 bp, p={1,5}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7" name="78 Imagen" descr="Ploidy_Estimation_scaffold7_size8476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7_size847662_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color w:val="000000" w:themeColor="text1"/>
          <w:sz w:val="22"/>
          <w:szCs w:val="20"/>
        </w:rPr>
        <w:drawing>
          <wp:inline distT="0" distB="0" distL="0" distR="0">
            <wp:extent cx="3286123" cy="1971674"/>
            <wp:effectExtent l="19050" t="0" r="0" b="0"/>
            <wp:docPr id="198" name="79 Imagen" descr="Ploidy_Estimation_scaffold21_size82316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1_size823161_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847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bp, 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(8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23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fragmented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copy number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s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{3,1,3}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Pr="00063727" w:rsidRDefault="008F1D01" w:rsidP="008F1D01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199" name="82 Imagen" descr="Ploidy_Estimation_scaffold16_size80179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6_size801796_.jp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0" name="85 Imagen" descr="Ploidy_Estimation_scaffold5_size77749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_size777496_.jp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801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=1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777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=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1" name="86 Imagen" descr="Ploidy_Estimation_scaffold18_size75575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8_size755750_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2" name="88 Imagen" descr="Ploidy_Estimation_scaffold14_size74709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4_size747091_.jp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755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bp, 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3,2}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747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3" name="89 Imagen" descr="Ploidy_Estimation_scaffold6_size74580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6_size745803_.jp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4" name="90 Imagen" descr="Ploidy_Estimation_scaffold15_size742078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5_size742078_.jp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745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p=1 wl=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2.000  and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742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5" name="100 Imagen" descr="Ploidy_Estimation_scaffold8_size74110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8_size741100_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6" name="101 Imagen" descr="Ploidy_Estimation_scaffold24_size65225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4_size652257_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741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bp, 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652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 w:rsidRPr="001E21AD">
        <w:rPr>
          <w:rFonts w:asciiTheme="majorHAnsi" w:hAnsiTheme="majorHAnsi"/>
          <w:b/>
          <w:color w:val="FF0000"/>
          <w:sz w:val="16"/>
          <w:szCs w:val="20"/>
          <w:highlight w:val="yellow"/>
          <w:lang w:eastAsia="en-IN"/>
        </w:rPr>
        <w:t>p=</w:t>
      </w:r>
      <w:r w:rsidR="001E21AD" w:rsidRPr="001E21AD">
        <w:rPr>
          <w:rFonts w:asciiTheme="majorHAnsi" w:hAnsiTheme="majorHAnsi"/>
          <w:b/>
          <w:color w:val="FF0000"/>
          <w:sz w:val="16"/>
          <w:szCs w:val="20"/>
          <w:highlight w:val="yellow"/>
          <w:lang w:eastAsia="en-IN"/>
        </w:rPr>
        <w:t>2!!</w:t>
      </w:r>
    </w:p>
    <w:p w:rsidR="001E21AD" w:rsidRDefault="001E21AD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Pr="00063727" w:rsidRDefault="008F1D01" w:rsidP="008F1D01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7" name="102 Imagen" descr="Ploidy_Estimation_scaffold9_size64912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9_size649125_.jp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8" name="103 Imagen" descr="Ploidy_Estimation_scaffold11_size63773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1_size637730_.jp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649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bp, 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637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09" name="104 Imagen" descr="Ploidy_Estimation_scaffold30_size5705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0_size570599_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0" name="105 Imagen" descr="Ploidy_Estimation_scaffold17_size55622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7_size556223_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570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wl=2.000 bp, p=3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556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1" name="106 Imagen" descr="Ploidy_Estimation_scaffold13_size54375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3_size543756_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2" name="107 Imagen" descr="Ploidy_Estimation_scaffold19_size46326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19_size463269_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543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463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P={2,3}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3" name="108 Imagen" descr="Ploidy_Estimation_scaffold28_size46309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8_size463097_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4" name="109 Imagen" descr="Ploidy_Estimation_scaffold22_size45243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2_size452433_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452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</w:t>
      </w:r>
    </w:p>
    <w:p w:rsidR="008F1D01" w:rsidRPr="00063727" w:rsidRDefault="008F1D01" w:rsidP="008F1D01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5" name="110 Imagen" descr="Ploidy_Estimation_scaffold23_size44317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3_size443172_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6" name="112 Imagen" descr="Ploidy_Estimation_scaffold20_size39815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0_size398152_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443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2.000 bp, p=2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398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7" name="113 Imagen" descr="Ploidy_Estimation_scaffold26_size392538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6_size392538_.jp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8" name="114 Imagen" descr="Ploidy_Estimation_scaffold25_size34758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5_size347586_.jp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463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=2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398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19" name="116 Imagen" descr="Ploidy_Estimation_scaffold27_size29264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27_size292643_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4"/>
            <wp:effectExtent l="19050" t="0" r="9525" b="0"/>
            <wp:docPr id="22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292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={}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252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1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2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251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wl=1.000 bp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,  P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={3,4}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31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208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Pr="00063727" w:rsidRDefault="008F1D01" w:rsidP="008F1D01">
      <w:pPr>
        <w:spacing w:line="240" w:lineRule="auto"/>
        <w:jc w:val="center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3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4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173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750 bp, p=2;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149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  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5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6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33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147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wl=500 bp,   P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={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2,3,4} 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35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117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wl=500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</w:t>
      </w:r>
      <w:r w:rsidR="001E21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{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1E21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,</w:t>
      </w:r>
      <w:r w:rsidR="001E21AD" w:rsidRPr="001E21AD">
        <w:rPr>
          <w:rFonts w:asciiTheme="majorHAnsi" w:hAnsiTheme="majorHAnsi"/>
          <w:color w:val="FF0000"/>
          <w:sz w:val="16"/>
          <w:szCs w:val="20"/>
          <w:highlight w:val="yellow"/>
          <w:lang w:eastAsia="en-IN"/>
        </w:rPr>
        <w:t>4</w:t>
      </w:r>
      <w:r w:rsidR="001E21AD">
        <w:rPr>
          <w:rFonts w:asciiTheme="majorHAnsi" w:hAnsiTheme="majorHAnsi"/>
          <w:color w:val="000000" w:themeColor="text1"/>
          <w:sz w:val="16"/>
          <w:szCs w:val="20"/>
          <w:lang w:eastAsia="en-IN"/>
        </w:rPr>
        <w:t>}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7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112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1.000 bp,   p=5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105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wl=1.000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  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29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38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90 Kbp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750 bp,   p=4 and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39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p=4, 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spacing w:line="240" w:lineRule="auto"/>
        <w:jc w:val="center"/>
        <w:rPr>
          <w:b/>
        </w:rPr>
      </w:pPr>
      <w:r w:rsidRPr="00063727">
        <w:rPr>
          <w:b/>
        </w:rPr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1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2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42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28.7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Kbp)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750 bp, 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p=2; and Contig 43 (28.7 Kbp) p=4, wl=500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3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4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44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19.6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Kbp)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p=1,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400 and Contig 45 (12.5 Kbp) p=4, wl=400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5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6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47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2.407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20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p=2, and Contig 49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1.686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wl=20,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p=1, 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7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503">
        <w:rPr>
          <w:rFonts w:asciiTheme="majorHAnsi" w:hAnsiTheme="majorHAnsi"/>
          <w:b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8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50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1.644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wl=20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with</w:t>
      </w:r>
      <w:proofErr w:type="gramEnd"/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P={</w:t>
      </w:r>
      <w:r w:rsidR="006F7ED5" w:rsidRPr="006F7ED5">
        <w:rPr>
          <w:rFonts w:asciiTheme="majorHAnsi" w:hAnsiTheme="majorHAnsi"/>
          <w:color w:val="FF0000"/>
          <w:sz w:val="16"/>
          <w:szCs w:val="20"/>
          <w:highlight w:val="yellow"/>
          <w:lang w:eastAsia="en-IN"/>
        </w:rPr>
        <w:t>1</w:t>
      </w:r>
      <w:r w:rsidR="006F7ED5" w:rsidRPr="006F7ED5">
        <w:rPr>
          <w:rFonts w:asciiTheme="majorHAnsi" w:hAnsiTheme="majorHAnsi"/>
          <w:sz w:val="16"/>
          <w:szCs w:val="20"/>
          <w:lang w:eastAsia="en-IN"/>
        </w:rPr>
        <w:t>}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 Contig 54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762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wl=20,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</w:t>
      </w:r>
    </w:p>
    <w:p w:rsidR="008F1D01" w:rsidRDefault="008F1D01" w:rsidP="008F1D01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063727">
        <w:rPr>
          <w:b/>
        </w:rPr>
        <w:lastRenderedPageBreak/>
        <w:t xml:space="preserve">Complete ploidy estimation for </w:t>
      </w:r>
      <w:r>
        <w:rPr>
          <w:b/>
        </w:rPr>
        <w:t>Novogene</w:t>
      </w:r>
      <w:r w:rsidRPr="00063727">
        <w:rPr>
          <w:b/>
        </w:rPr>
        <w:t xml:space="preserve"> CBS1483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39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40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Contig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56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(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710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>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wl=</w:t>
      </w:r>
      <w:proofErr w:type="gramEnd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16,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 with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p=1 and Contig 57 (657 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wl=16,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p=1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 w:rsidRPr="003210AD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3" cy="1971674"/>
            <wp:effectExtent l="19050" t="0" r="0" b="0"/>
            <wp:docPr id="241" name="117 Imagen" descr="Ploidy_Estimation_scaffold34_size2594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34_size259473_.jp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3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ED5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42" name="241 Imagen" descr="Ploidy_Estimation_scaffold55_size741__2nd_Roun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scaffold55_size741__2nd_Round_.jp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ED5" w:rsidRDefault="008F1D01" w:rsidP="006F7ED5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Contig 59 (526 bp)</w:t>
      </w:r>
      <w:r w:rsidRPr="00461AFD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wl=16, </w:t>
      </w:r>
      <w:r w:rsidRPr="00F115E1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p=</w:t>
      </w:r>
      <w:proofErr w:type="gramStart"/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t>2</w:t>
      </w:r>
      <w:r w:rsidR="006F7ED5" w:rsidRPr="006F7ED5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6F7ED5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and</w:t>
      </w:r>
      <w:proofErr w:type="gramEnd"/>
      <w:r w:rsidR="006F7ED5">
        <w:rPr>
          <w:rFonts w:asciiTheme="majorHAnsi" w:hAnsiTheme="majorHAnsi"/>
          <w:color w:val="000000" w:themeColor="text1"/>
          <w:sz w:val="16"/>
          <w:szCs w:val="20"/>
          <w:lang w:eastAsia="en-IN"/>
        </w:rPr>
        <w:t xml:space="preserve"> </w:t>
      </w:r>
      <w:r w:rsidR="006F7ED5" w:rsidRPr="006F7ED5">
        <w:rPr>
          <w:rFonts w:asciiTheme="majorHAnsi" w:hAnsiTheme="majorHAnsi"/>
          <w:color w:val="000000" w:themeColor="text1"/>
          <w:sz w:val="16"/>
          <w:szCs w:val="20"/>
          <w:highlight w:val="yellow"/>
          <w:lang w:eastAsia="en-IN"/>
        </w:rPr>
        <w:t>Contig 55 (741 bp) wl=20,  p=3</w:t>
      </w:r>
    </w:p>
    <w:p w:rsidR="008F1D01" w:rsidRDefault="008F1D01" w:rsidP="008F1D01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6F7ED5">
      <w:pPr>
        <w:autoSpaceDE w:val="0"/>
        <w:autoSpaceDN w:val="0"/>
        <w:adjustRightInd w:val="0"/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8F1D01" w:rsidRDefault="008F1D01" w:rsidP="006F7ED5">
      <w:pPr>
        <w:spacing w:line="240" w:lineRule="auto"/>
        <w:rPr>
          <w:b/>
        </w:rPr>
      </w:pPr>
    </w:p>
    <w:p w:rsidR="008F1D01" w:rsidRPr="00063727" w:rsidRDefault="008F1D01" w:rsidP="006F7ED5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Default="008F1D01" w:rsidP="006F7ED5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Default="008F1D01" w:rsidP="006F7ED5">
      <w:pPr>
        <w:spacing w:line="240" w:lineRule="auto"/>
        <w:rPr>
          <w:rFonts w:asciiTheme="majorHAnsi" w:hAnsiTheme="majorHAnsi"/>
          <w:b/>
          <w:color w:val="000000" w:themeColor="text1"/>
          <w:sz w:val="16"/>
          <w:szCs w:val="20"/>
          <w:lang w:eastAsia="en-IN"/>
        </w:rPr>
      </w:pPr>
    </w:p>
    <w:p w:rsidR="008F1D01" w:rsidRDefault="008F1D01" w:rsidP="006F7ED5">
      <w:pPr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8F1D01" w:rsidRDefault="008F1D01" w:rsidP="00FD60B6">
      <w:pPr>
        <w:spacing w:line="240" w:lineRule="auto"/>
        <w:rPr>
          <w:rFonts w:ascii="Courier New" w:hAnsi="Courier New" w:cs="Courier New"/>
          <w:b/>
          <w:color w:val="000000" w:themeColor="text1"/>
          <w:sz w:val="22"/>
          <w:szCs w:val="20"/>
          <w:lang w:eastAsia="en-IN"/>
        </w:rPr>
      </w:pPr>
    </w:p>
    <w:p w:rsidR="00596336" w:rsidRDefault="00596336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br w:type="page"/>
      </w:r>
    </w:p>
    <w:p w:rsidR="00596336" w:rsidRPr="007B1D47" w:rsidRDefault="00596336" w:rsidP="00596336">
      <w:pPr>
        <w:pStyle w:val="Ttulo1"/>
        <w:spacing w:line="240" w:lineRule="auto"/>
        <w:ind w:left="0" w:firstLine="0"/>
        <w:rPr>
          <w:rFonts w:asciiTheme="majorHAnsi" w:hAnsiTheme="majorHAnsi"/>
          <w:color w:val="000000" w:themeColor="text1"/>
          <w:sz w:val="16"/>
          <w:lang w:eastAsia="en-IN"/>
        </w:rPr>
      </w:pPr>
      <w:r>
        <w:lastRenderedPageBreak/>
        <w:t xml:space="preserve">Mapping of CBS1483 Scaffold </w:t>
      </w:r>
      <w:r w:rsidR="00750DB2">
        <w:fldChar w:fldCharType="begin" w:fldLock="1"/>
      </w:r>
      <w:r w:rsidR="00F16849">
        <w:instrText>ADDIN CSL_CITATION { "citationItems" : [ { "id" : "ITEM-1", "itemData" : { "DOI" : "10.1128/AEM.01263-15", "ISSN" : "0099-2240", "author" : [ { "dropping-particle" : "", "family" : "Broek", "given" : "M.", "non-dropping-particle" : "van den", "parse-names" : false, "suffix" : "" }, { "dropping-particle" : "", "family" : "Bolat", "given" : "I.", "non-dropping-particle" : "", "parse-names" : false, "suffix" : "" }, { "dropping-particle" : "", "family" : "Nijkamp", "given" : "J. F.", "non-dropping-particle" : "", "parse-names" : false, "suffix" : "" }, { "dropping-particle" : "", "family" : "Ramos", "given" : "E.", "non-dropping-particle" : "", "parse-names" : false, "suffix" : "" }, { "dropping-particle" : "", "family" : "Luttik", "given" : "M. A. H.", "non-dropping-particle" : "", "parse-names" : false, "suffix" : "" }, { "dropping-particle" : "", "family" : "Koopman", "given" : "F.", "non-dropping-particle" : "", "parse-names" : false, "suffix" : "" }, { "dropping-particle" : "", "family" : "Geertman", "given" : "J. M.", "non-dropping-particle" : "", "parse-names" : false, "suffix" : "" }, { "dropping-particle" : "", "family" : "Ridder", "given" : "D.", "non-dropping-particle" : "de", "parse-names" : false, "suffix" : "" }, { "dropping-particle" : "", "family" : "Pronk", "given" : "J. T.", "non-dropping-particle" : "", "parse-names" : false, "suffix" : "" }, { "dropping-particle" : "", "family" : "Daran", "given" : "J.-M.", "non-dropping-particle" : "", "parse-names" : false, "suffix" : "" } ], "container-title" : "Applied and Environmental Microbiology", "id" : "ITEM-1", "issue" : "18", "issued" : { "date-parts" : [ [ "2015" ] ] }, "page" : "6253-6267", "title" : "Chromosomal Copy Number Variation in Saccharomyces pastorianus Is Evidence for Extensive Genome Dynamics in Industrial Lager Brewing Strains", "type" : "article-journal", "volume" : "81" }, "uris" : [ "http://www.mendeley.com/documents/?uuid=bb5e4971-6c29-4390-94b0-e77e8661448b" ] } ], "mendeley" : { "formattedCitation" : "(van den Broek et al., 2015)", "plainTextFormattedCitation" : "(van den Broek et al., 2015)", "previouslyFormattedCitation" : "(van den Broek et al., 2015)" }, "properties" : { "noteIndex" : 0 }, "schema" : "https://github.com/citation-style-language/schema/raw/master/csl-citation.json" }</w:instrText>
      </w:r>
      <w:r w:rsidR="00750DB2">
        <w:fldChar w:fldCharType="separate"/>
      </w:r>
      <w:r w:rsidRPr="00596336">
        <w:rPr>
          <w:b w:val="0"/>
          <w:noProof/>
        </w:rPr>
        <w:t>(van den Broek et al., 2015)</w:t>
      </w:r>
      <w:r w:rsidR="00750DB2">
        <w:fldChar w:fldCharType="end"/>
      </w:r>
      <w:r>
        <w:t>, to S.</w:t>
      </w:r>
      <w:r w:rsidRPr="00596336">
        <w:rPr>
          <w:i/>
        </w:rPr>
        <w:t>cerevisae</w:t>
      </w:r>
      <w:r>
        <w:t xml:space="preserve"> S288 and S.</w:t>
      </w:r>
      <w:r w:rsidRPr="00596336">
        <w:rPr>
          <w:i/>
        </w:rPr>
        <w:t>eubayanus</w:t>
      </w:r>
      <w:r>
        <w:t xml:space="preserve"> FM1318</w:t>
      </w:r>
      <w:r w:rsidRPr="00596336">
        <w:t xml:space="preserve"> </w:t>
      </w:r>
      <w:r>
        <w:t>reference genomes.</w:t>
      </w:r>
    </w:p>
    <w:p w:rsidR="00596336" w:rsidRPr="00F45E45" w:rsidRDefault="00596336" w:rsidP="006D1D32">
      <w:pPr>
        <w:spacing w:line="240" w:lineRule="auto"/>
        <w:rPr>
          <w:rFonts w:asciiTheme="majorHAnsi" w:hAnsiTheme="majorHAnsi"/>
          <w:color w:val="000000" w:themeColor="text1"/>
          <w:sz w:val="16"/>
          <w:szCs w:val="16"/>
          <w:lang w:eastAsia="en-IN"/>
        </w:rPr>
      </w:pPr>
      <w:r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In order to evaluate our results we map the 59 contigs of the scaffold produced by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</w:t>
      </w:r>
      <w:r w:rsidR="00750DB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fldChar w:fldCharType="begin" w:fldLock="1"/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instrText>ADDIN CSL_CITATION { "citationItems" : [ { "id" : "ITEM-1", "itemData" : { "DOI" : "10.1128/AEM.01263-15", "ISSN" : "0099-2240", "author" : [ { "dropping-particle" : "", "family" : "Broek", "given" : "M.", "non-dropping-particle" : "van den", "parse-names" : false, "suffix" : "" }, { "dropping-particle" : "", "family" : "Bolat", "given" : "I.", "non-dropping-particle" : "", "parse-names" : false, "suffix" : "" }, { "dropping-particle" : "", "family" : "Nijkamp", "given" : "J. F.", "non-dropping-particle" : "", "parse-names" : false, "suffix" : "" }, { "dropping-particle" : "", "family" : "Ramos", "given" : "E.", "non-dropping-particle" : "", "parse-names" : false, "suffix" : "" }, { "dropping-particle" : "", "family" : "Luttik", "given" : "M. A. H.", "non-dropping-particle" : "", "parse-names" : false, "suffix" : "" }, { "dropping-particle" : "", "family" : "Koopman", "given" : "F.", "non-dropping-particle" : "", "parse-names" : false, "suffix" : "" }, { "dropping-particle" : "", "family" : "Geertman", "given" : "J. M.", "non-dropping-particle" : "", "parse-names" : false, "suffix" : "" }, { "dropping-particle" : "", "family" : "Ridder", "given" : "D.", "non-dropping-particle" : "de", "parse-names" : false, "suffix" : "" }, { "dropping-particle" : "", "family" : "Pronk", "given" : "J. T.", "non-dropping-particle" : "", "parse-names" : false, "suffix" : "" }, { "dropping-particle" : "", "family" : "Daran", "given" : "J.-M.", "non-dropping-particle" : "", "parse-names" : false, "suffix" : "" } ], "container-title" : "Applied and Environmental Microbiology", "id" : "ITEM-1", "issue" : "18", "issued" : { "date-parts" : [ [ "2015" ] ] }, "page" : "6253-6267", "title" : "Chromosomal Copy Number Variation in Saccharomyces pastorianus Is Evidence for Extensive Genome Dynamics in Industrial Lager Brewing Strains", "type" : "article-journal", "volume" : "81" }, "uris" : [ "http://www.mendeley.com/documents/?uuid=bb5e4971-6c29-4390-94b0-e77e8661448b" ] } ], "mendeley" : { "formattedCitation" : "(van den Broek et al., 2015)", "plainTextFormattedCitation" : "(van den Broek et al., 2015)" }, "properties" : { "noteIndex" : 0 }, "schema" : "https://github.com/citation-style-language/schema/raw/master/csl-citation.json" }</w:instrText>
      </w:r>
      <w:r w:rsidR="00750DB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fldChar w:fldCharType="separate"/>
      </w:r>
      <w:r w:rsidR="00F16849" w:rsidRPr="00F45E45">
        <w:rPr>
          <w:rFonts w:asciiTheme="majorHAnsi" w:hAnsiTheme="majorHAnsi"/>
          <w:noProof/>
          <w:color w:val="000000" w:themeColor="text1"/>
          <w:sz w:val="16"/>
          <w:szCs w:val="16"/>
          <w:lang w:eastAsia="en-IN"/>
        </w:rPr>
        <w:t>(van den Broek et al., 2015)</w:t>
      </w:r>
      <w:r w:rsidR="00750DB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fldChar w:fldCharType="end"/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to S. pastorianus ancestors genomes. Som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e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times, each scaffold maps to more than one ancestor chromosomes. We look at mappings </w:t>
      </w:r>
      <w:r w:rsidR="009D4CD8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in which 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at least 50% of the query scaffold</w:t>
      </w:r>
      <w:r w:rsidR="009D4CD8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aligns to at least 10% of the target ancestor chromosome.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The following table shows the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results. Headers:</w:t>
      </w:r>
      <w:r w:rsidR="009D4CD8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P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ercentage of the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query 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scaffold </w:t>
      </w:r>
      <w:r w:rsidR="00A462B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mapped (‘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%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Query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’</w:t>
      </w:r>
      <w:r w:rsidR="00F16849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) the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name/number of the mapped</w:t>
      </w:r>
      <w:r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scaffold (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‘</w:t>
      </w:r>
      <w:proofErr w:type="spellStart"/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>VdB</w:t>
      </w:r>
      <w:proofErr w:type="spellEnd"/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 xml:space="preserve"> 2015 scaffold #</w:t>
      </w:r>
      <w:r w:rsidR="00A462B2">
        <w:rPr>
          <w:rFonts w:asciiTheme="minorHAnsi" w:hAnsiTheme="minorHAnsi" w:cstheme="minorHAnsi"/>
          <w:color w:val="000000"/>
          <w:sz w:val="16"/>
          <w:szCs w:val="16"/>
        </w:rPr>
        <w:t>’</w:t>
      </w:r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>) its size (</w:t>
      </w:r>
      <w:r w:rsidR="00A462B2">
        <w:rPr>
          <w:rFonts w:asciiTheme="minorHAnsi" w:hAnsiTheme="minorHAnsi" w:cstheme="minorHAnsi"/>
          <w:color w:val="000000"/>
          <w:sz w:val="16"/>
          <w:szCs w:val="16"/>
        </w:rPr>
        <w:t>‘</w:t>
      </w:r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>Q size</w:t>
      </w:r>
      <w:r w:rsidR="00A462B2">
        <w:rPr>
          <w:rFonts w:asciiTheme="minorHAnsi" w:hAnsiTheme="minorHAnsi" w:cstheme="minorHAnsi"/>
          <w:color w:val="000000"/>
          <w:sz w:val="16"/>
          <w:szCs w:val="16"/>
        </w:rPr>
        <w:t>’</w:t>
      </w:r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>)</w:t>
      </w:r>
      <w:r w:rsidR="00A462B2">
        <w:rPr>
          <w:rFonts w:asciiTheme="minorHAnsi" w:hAnsiTheme="minorHAnsi" w:cstheme="minorHAnsi"/>
          <w:color w:val="000000"/>
          <w:sz w:val="16"/>
          <w:szCs w:val="16"/>
        </w:rPr>
        <w:t>. Next,</w:t>
      </w:r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 xml:space="preserve"> the </w:t>
      </w:r>
      <w:r w:rsidR="00A462B2" w:rsidRPr="00F45E45">
        <w:rPr>
          <w:rFonts w:asciiTheme="minorHAnsi" w:hAnsiTheme="minorHAnsi" w:cstheme="minorHAnsi"/>
          <w:color w:val="000000"/>
          <w:sz w:val="16"/>
          <w:szCs w:val="16"/>
        </w:rPr>
        <w:t>information</w:t>
      </w:r>
      <w:r w:rsidR="006D1D32" w:rsidRPr="00F45E45">
        <w:rPr>
          <w:rFonts w:asciiTheme="minorHAnsi" w:hAnsiTheme="minorHAnsi" w:cstheme="minorHAnsi"/>
          <w:color w:val="000000"/>
          <w:sz w:val="16"/>
          <w:szCs w:val="16"/>
        </w:rPr>
        <w:t xml:space="preserve"> from the target ancestor genome: percentage mapped </w:t>
      </w:r>
      <w:r w:rsidR="00A462B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(%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Target) name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/number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of the reference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chromosome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and size. The last 7 columns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display the ploidy estimations from the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different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methods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. When a chromosome </w:t>
      </w:r>
      <w:proofErr w:type="gramStart"/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is  fragmented</w:t>
      </w:r>
      <w:proofErr w:type="gramEnd"/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with differ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ent ploidies, the estimations 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are order by decreasing length with p1 being the longest: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‘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VdB p1-p3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’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are the copy numbers estima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t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ed by Van den </w:t>
      </w:r>
      <w:proofErr w:type="spellStart"/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Broek</w:t>
      </w:r>
      <w:proofErr w:type="spellEnd"/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et al.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; ‘Pedca </w:t>
      </w:r>
      <w:proofErr w:type="spellStart"/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Bc</w:t>
      </w:r>
      <w:proofErr w:type="spellEnd"/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’</w:t>
      </w:r>
      <w:r w:rsidR="006D1D32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, is the result of Pedca applied to the Baseclear sequencing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. </w:t>
      </w:r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‘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Pedca Ng</w:t>
      </w:r>
      <w:proofErr w:type="gramStart"/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!=</w:t>
      </w:r>
      <w:proofErr w:type="gramEnd"/>
      <w:r w:rsidR="00A462B2">
        <w:rPr>
          <w:rFonts w:asciiTheme="majorHAnsi" w:hAnsiTheme="majorHAnsi"/>
          <w:color w:val="000000" w:themeColor="text1"/>
          <w:sz w:val="16"/>
          <w:szCs w:val="16"/>
          <w:lang w:eastAsia="en-IN"/>
        </w:rPr>
        <w:t>’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signals only the estimation divergences between Baseclear and Novogene, both using Pedca (‘</w:t>
      </w:r>
      <w:r w:rsidR="00F45E45" w:rsidRPr="00F45E45">
        <w:rPr>
          <w:rFonts w:asciiTheme="minorHAnsi" w:hAnsiTheme="minorHAnsi" w:cstheme="minorHAnsi"/>
          <w:color w:val="000000"/>
          <w:sz w:val="16"/>
          <w:szCs w:val="16"/>
        </w:rPr>
        <w:t xml:space="preserve">!=’ 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di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f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ferent main ploidy</w:t>
      </w:r>
      <w:r w:rsid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from Baseclear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, ‘+’additional fragment</w:t>
      </w:r>
      <w:r w:rsid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 xml:space="preserve"> to Baseclear</w:t>
      </w:r>
      <w:r w:rsidR="00F45E45" w:rsidRPr="00F45E45">
        <w:rPr>
          <w:rFonts w:asciiTheme="majorHAnsi" w:hAnsiTheme="majorHAnsi"/>
          <w:color w:val="000000" w:themeColor="text1"/>
          <w:sz w:val="16"/>
          <w:szCs w:val="16"/>
          <w:lang w:eastAsia="en-IN"/>
        </w:rPr>
        <w:t>)</w:t>
      </w:r>
    </w:p>
    <w:p w:rsidR="00596336" w:rsidRDefault="00596336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tbl>
      <w:tblPr>
        <w:tblW w:w="0" w:type="auto"/>
        <w:jc w:val="center"/>
        <w:tblInd w:w="100" w:type="dxa"/>
        <w:tblLook w:val="04A0"/>
      </w:tblPr>
      <w:tblGrid>
        <w:gridCol w:w="686"/>
        <w:gridCol w:w="851"/>
        <w:gridCol w:w="678"/>
        <w:gridCol w:w="686"/>
        <w:gridCol w:w="795"/>
        <w:gridCol w:w="795"/>
        <w:gridCol w:w="624"/>
        <w:gridCol w:w="624"/>
        <w:gridCol w:w="624"/>
        <w:gridCol w:w="624"/>
        <w:gridCol w:w="624"/>
        <w:gridCol w:w="624"/>
        <w:gridCol w:w="624"/>
      </w:tblGrid>
      <w:tr w:rsidR="006D1D32" w:rsidRPr="00EB0F73" w:rsidTr="00B30B6D">
        <w:trPr>
          <w:cantSplit/>
          <w:trHeight w:hRule="exact" w:val="397"/>
          <w:jc w:val="center"/>
        </w:trPr>
        <w:tc>
          <w:tcPr>
            <w:tcW w:w="6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F16849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%</w:t>
            </w:r>
            <w:r w:rsidR="00F16849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Query</w:t>
            </w:r>
            <w:r w:rsidR="009D4CD8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mapped</w:t>
            </w:r>
          </w:p>
        </w:tc>
        <w:tc>
          <w:tcPr>
            <w:tcW w:w="851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D4CD8" w:rsidRDefault="009D4CD8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VdB</w:t>
            </w:r>
            <w:proofErr w:type="spellEnd"/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2015</w:t>
            </w:r>
          </w:p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scaffold #</w:t>
            </w:r>
          </w:p>
        </w:tc>
        <w:tc>
          <w:tcPr>
            <w:tcW w:w="678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9D4CD8" w:rsidP="009D4CD8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Q size (Kb </w:t>
            </w:r>
            <w:r w:rsidR="00596336"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)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9D4CD8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%Target mapped</w:t>
            </w:r>
          </w:p>
        </w:tc>
        <w:tc>
          <w:tcPr>
            <w:tcW w:w="795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D4CD8" w:rsidRDefault="009D4CD8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Target</w:t>
            </w:r>
          </w:p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Reference</w:t>
            </w:r>
          </w:p>
        </w:tc>
        <w:tc>
          <w:tcPr>
            <w:tcW w:w="795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Ref</w:t>
            </w: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erence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</w:t>
            </w:r>
            <w:r w:rsidR="009D4CD8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size 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(Kbp)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VdB</w:t>
            </w:r>
            <w:proofErr w:type="spellEnd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p1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VdB</w:t>
            </w:r>
            <w:proofErr w:type="spellEnd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p2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VdB</w:t>
            </w:r>
            <w:proofErr w:type="spellEnd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p3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596336" w:rsidP="009D4CD8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 w:rsidR="009D4CD8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edca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</w:t>
            </w:r>
            <w:r w:rsidR="00A462B2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Bc</w:t>
            </w:r>
            <w:r w:rsidR="009D4CD8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_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p1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9D4CD8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edca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</w:t>
            </w:r>
            <w:r w:rsidR="00A462B2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Bc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_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9D4CD8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edca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</w:t>
            </w:r>
            <w:r w:rsidR="00A462B2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Bc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_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:rsidR="00596336" w:rsidRPr="00590FBB" w:rsidRDefault="009D4CD8" w:rsidP="009D4CD8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P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edca</w:t>
            </w: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 xml:space="preserve"> </w:t>
            </w:r>
            <w:proofErr w:type="gramStart"/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Ng !</w:t>
            </w:r>
            <w:proofErr w:type="gramEnd"/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=</w:t>
            </w:r>
          </w:p>
        </w:tc>
      </w:tr>
      <w:tr w:rsidR="006D1D32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78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979.75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98.74</w:t>
            </w:r>
          </w:p>
        </w:tc>
        <w:tc>
          <w:tcPr>
            <w:tcW w:w="795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SeubIV</w:t>
            </w:r>
            <w:proofErr w:type="spellEnd"/>
          </w:p>
        </w:tc>
        <w:tc>
          <w:tcPr>
            <w:tcW w:w="795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982.54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!=</w:t>
            </w:r>
            <w:r w:rsidR="00596336"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1038.13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80.5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1051.73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1038.13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17.14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1090.94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890.82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45.56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1090.94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890.82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69.08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562.64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1460.99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94.57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777.50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95.49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813.18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745.80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98.53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741.89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847.66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90.43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924.43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741.10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81.84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896.11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649.13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99.66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632.88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1262.41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96.77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1274.80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11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637.73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94.77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666.82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923.77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88.56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953.69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543.76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91.11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588.91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747.09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39.24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747.93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747.09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57.14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745.75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742.08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77.6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948.07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16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801.80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95.63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813.83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556.22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71.62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768.02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18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755.75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94.08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784.33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463.27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32.15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1078.18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463.27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48.92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230.22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20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398.15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90.58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439.89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21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823.16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73.82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1091.29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452.43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43.17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1033.98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443.17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40.6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1078.18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652.26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55.43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747.93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00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!=</w:t>
            </w:r>
            <w:r w:rsidR="00596336" w:rsidRPr="00590FBB">
              <w:rPr>
                <w:rFonts w:asciiTheme="minorHAnsi" w:hAnsiTheme="minorHAnsi" w:cstheme="minorHAnsi"/>
                <w:sz w:val="14"/>
                <w:szCs w:val="14"/>
              </w:rPr>
              <w:t>2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652.26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30.98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745.75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00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!=</w:t>
            </w:r>
            <w:r w:rsidR="00596336" w:rsidRPr="00590FBB">
              <w:rPr>
                <w:rFonts w:asciiTheme="minorHAnsi" w:hAnsiTheme="minorHAnsi" w:cstheme="minorHAnsi"/>
                <w:sz w:val="14"/>
                <w:szCs w:val="14"/>
              </w:rPr>
              <w:t>2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347.59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31.31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1090.94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26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392.54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97.34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401.36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292.64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61.83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305.62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292.64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32.17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316.62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28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463.10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42.75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1033.98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251.35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88.58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264.76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30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570.60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93.97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576.87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31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208.41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17.89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1091.29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149.73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84.69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175.44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147.91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7.64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1078.18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147.91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25.78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230.22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259.47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85.75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270.16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117.96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11.41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1033.98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00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+4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36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112.95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19.88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ScerVIII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562.64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173.01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21.7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768.02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38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90.52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8.69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948.07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77.90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6.17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SeubXVI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896.11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40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105.97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9.33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1078.18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41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73.25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54.55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SeubMito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64.00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*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28.80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3.73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768.02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28.77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2.74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588.91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00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+5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19.65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10.17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175.44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12.55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1.35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588.91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2.41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0.22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1078.18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000000" w:fill="FFFF00"/>
            <w:noWrap/>
            <w:vAlign w:val="bottom"/>
            <w:hideMark/>
          </w:tcPr>
          <w:p w:rsidR="00596336" w:rsidRPr="00590FBB" w:rsidRDefault="00F45E45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+1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1.69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0.16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SeubXII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1033.98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50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1.64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0.08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51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0.99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0.06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*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52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0.95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0.06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53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0.94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0.21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439.89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54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0.76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0.05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55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0.74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ScerX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745.75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56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0.71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0.05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ScerIV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1531.93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57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0.66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0.28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ScerI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230.22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596336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58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0.62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0.93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SeubMito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hideMark/>
          </w:tcPr>
          <w:p w:rsidR="00596336" w:rsidRPr="00EB0F73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EB0F73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64.00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  <w:tr w:rsidR="006D1D32" w:rsidRPr="00EB0F73" w:rsidTr="00B30B6D">
        <w:trPr>
          <w:cantSplit/>
          <w:trHeight w:hRule="exact" w:val="170"/>
          <w:jc w:val="center"/>
        </w:trPr>
        <w:tc>
          <w:tcPr>
            <w:tcW w:w="603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95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F45E45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59</w:t>
            </w:r>
          </w:p>
        </w:tc>
        <w:tc>
          <w:tcPr>
            <w:tcW w:w="67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0.59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0.95</w:t>
            </w:r>
          </w:p>
        </w:tc>
        <w:tc>
          <w:tcPr>
            <w:tcW w:w="79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proofErr w:type="spellStart"/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ScerMito</w:t>
            </w:r>
            <w:proofErr w:type="spellEnd"/>
          </w:p>
        </w:tc>
        <w:tc>
          <w:tcPr>
            <w:tcW w:w="795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85.00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jc w:val="right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2</w:t>
            </w:r>
          </w:p>
        </w:tc>
        <w:tc>
          <w:tcPr>
            <w:tcW w:w="62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624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596336" w:rsidRPr="00590FBB" w:rsidRDefault="00596336" w:rsidP="00A462B2">
            <w:pPr>
              <w:spacing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</w:rPr>
            </w:pPr>
            <w:r w:rsidRPr="00590FBB">
              <w:rPr>
                <w:rFonts w:asciiTheme="minorHAnsi" w:hAnsiTheme="minorHAnsi" w:cstheme="minorHAnsi"/>
                <w:color w:val="000000"/>
                <w:sz w:val="14"/>
                <w:szCs w:val="14"/>
              </w:rPr>
              <w:t> </w:t>
            </w:r>
          </w:p>
        </w:tc>
      </w:tr>
    </w:tbl>
    <w:p w:rsidR="00EB0F73" w:rsidRDefault="00EB0F73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color w:val="000000" w:themeColor="text1"/>
          <w:sz w:val="16"/>
          <w:szCs w:val="20"/>
          <w:lang w:eastAsia="en-IN"/>
        </w:rPr>
        <w:br w:type="page"/>
      </w:r>
    </w:p>
    <w:p w:rsidR="007B1D47" w:rsidRPr="007B1D47" w:rsidRDefault="007B1D47" w:rsidP="00063727">
      <w:pPr>
        <w:pStyle w:val="Ttulo1"/>
        <w:spacing w:line="240" w:lineRule="auto"/>
        <w:ind w:left="0" w:firstLine="0"/>
        <w:rPr>
          <w:rFonts w:asciiTheme="majorHAnsi" w:hAnsiTheme="majorHAnsi"/>
          <w:color w:val="000000" w:themeColor="text1"/>
          <w:sz w:val="16"/>
          <w:lang w:eastAsia="en-IN"/>
        </w:rPr>
      </w:pPr>
      <w:r>
        <w:lastRenderedPageBreak/>
        <w:t>Ploidy estimation for</w:t>
      </w:r>
      <w:r w:rsidRPr="00BC08AD">
        <w:t xml:space="preserve"> </w:t>
      </w:r>
      <w:proofErr w:type="spellStart"/>
      <w:r>
        <w:t>Tripanosoma</w:t>
      </w:r>
      <w:proofErr w:type="spellEnd"/>
      <w:r>
        <w:t xml:space="preserve"> cruzi</w:t>
      </w:r>
      <w:r w:rsidRPr="00BC08AD">
        <w:t xml:space="preserve"> </w:t>
      </w:r>
      <w:proofErr w:type="spellStart"/>
      <w:r w:rsidR="00922A6B" w:rsidRPr="00922A6B">
        <w:t>BroadTc</w:t>
      </w:r>
      <w:r w:rsidR="00922A6B">
        <w:t>VI</w:t>
      </w:r>
      <w:r w:rsidR="00922A6B" w:rsidRPr="00922A6B">
        <w:t>CLBrener</w:t>
      </w:r>
      <w:proofErr w:type="spellEnd"/>
      <w:r w:rsidR="00922A6B">
        <w:t xml:space="preserve"> </w:t>
      </w:r>
      <w:r>
        <w:t>alignment (</w:t>
      </w:r>
      <w:proofErr w:type="gramStart"/>
      <w:r>
        <w:t>wl=</w:t>
      </w:r>
      <w:proofErr w:type="gramEnd"/>
      <w:r>
        <w:t>1500bp)</w:t>
      </w:r>
    </w:p>
    <w:p w:rsidR="007B1D47" w:rsidRDefault="009721D1" w:rsidP="0006372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4640" cy="1971303"/>
            <wp:effectExtent l="19050" t="0" r="0" b="0"/>
            <wp:docPr id="22" name="16 Imagen" descr="Ploidy_Estimation_TcChr1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1-P_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640" cy="19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D47"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1680" cy="1971040"/>
            <wp:effectExtent l="19050" t="0" r="0" b="0"/>
            <wp:docPr id="18" name="17 Imagen" descr="Ploidy_Estimation_TcChr2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2-P_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 w:rsidP="0006372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721D1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0" name="19 Imagen" descr="Ploidy_Estimation_TcChr3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3-P_.jp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1" name="20 Imagen" descr="Ploidy_Estimation_TcChr4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4-P_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721D1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3" name="22 Imagen" descr="Ploidy_Estimation_TcChr5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5-P_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4" name="23 Imagen" descr="Ploidy_Estimation_TcChr6-P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TcChr6-P_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721D1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5" name="24 Imagen" descr="Ploidy_Estimation_contig00000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07_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26" name="25 Imagen" descr="Ploidy_Estimation_contig000008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08_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922A6B" w:rsidRDefault="00922A6B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lastRenderedPageBreak/>
        <w:drawing>
          <wp:inline distT="0" distB="0" distL="0" distR="0">
            <wp:extent cx="3286125" cy="1971675"/>
            <wp:effectExtent l="19050" t="0" r="9525" b="0"/>
            <wp:docPr id="32" name="31 Imagen" descr="Ploidy_Estimation_contig00000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09_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37" name="36 Imagen" descr="Ploidy_Estimation_contig00001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0_.jp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B" w:rsidRDefault="00922A6B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22A6B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38" name="37 Imagen" descr="Ploidy_Estimation_contig00001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1_.jp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40" name="39 Imagen" descr="Ploidy_Estimation_contig00001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2_.jp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22A6B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41" name="40 Imagen" descr="Ploidy_Estimation_contig00001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3_.jp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42" name="41 Imagen" descr="Ploidy_Estimation_contig000014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4_.jp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47" w:rsidRDefault="007B1D47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</w:p>
    <w:p w:rsidR="007B1D47" w:rsidRDefault="00922A6B">
      <w:pPr>
        <w:spacing w:line="240" w:lineRule="auto"/>
        <w:rPr>
          <w:rFonts w:asciiTheme="majorHAnsi" w:hAnsiTheme="majorHAnsi"/>
          <w:color w:val="000000" w:themeColor="text1"/>
          <w:sz w:val="16"/>
          <w:szCs w:val="20"/>
          <w:lang w:eastAsia="en-IN"/>
        </w:rPr>
      </w:pP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43" name="42 Imagen" descr="Ploidy_Estimation_contig00001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5_.jp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000000" w:themeColor="text1"/>
          <w:sz w:val="16"/>
          <w:szCs w:val="20"/>
        </w:rPr>
        <w:drawing>
          <wp:inline distT="0" distB="0" distL="0" distR="0">
            <wp:extent cx="3286125" cy="1971675"/>
            <wp:effectExtent l="19050" t="0" r="9525" b="0"/>
            <wp:docPr id="74" name="73 Imagen" descr="Ploidy_Estimation_contig00001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idy_Estimation_contig000016_.jp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D47" w:rsidSect="00461AFD">
      <w:headerReference w:type="even" r:id="rId149"/>
      <w:headerReference w:type="default" r:id="rId150"/>
      <w:type w:val="continuous"/>
      <w:pgSz w:w="12240" w:h="15826" w:code="1"/>
      <w:pgMar w:top="1264" w:right="616" w:bottom="709" w:left="992" w:header="709" w:footer="833" w:gutter="0"/>
      <w:cols w:space="36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B0FAB" w:rsidRDefault="006B0FAB">
      <w:r>
        <w:separator/>
      </w:r>
    </w:p>
  </w:endnote>
  <w:endnote w:type="continuationSeparator" w:id="0">
    <w:p w:rsidR="006B0FAB" w:rsidRDefault="006B0FA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-Light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B0FAB" w:rsidRDefault="006B0FAB">
      <w:pPr>
        <w:pStyle w:val="Piedepgina"/>
        <w:tabs>
          <w:tab w:val="clear" w:pos="4320"/>
          <w:tab w:val="left" w:pos="4860"/>
        </w:tabs>
        <w:spacing w:line="200" w:lineRule="exact"/>
        <w:rPr>
          <w:u w:val="single" w:color="000000"/>
        </w:rPr>
      </w:pPr>
      <w:r>
        <w:rPr>
          <w:u w:val="single" w:color="000000"/>
        </w:rPr>
        <w:tab/>
      </w:r>
    </w:p>
  </w:footnote>
  <w:footnote w:type="continuationSeparator" w:id="0">
    <w:p w:rsidR="006B0FAB" w:rsidRDefault="006B0FAB">
      <w:pPr>
        <w:pStyle w:val="Textonotapie"/>
        <w:rPr>
          <w:szCs w:val="24"/>
        </w:rPr>
      </w:pPr>
      <w:r>
        <w:continuationSeparator/>
      </w:r>
    </w:p>
  </w:footnote>
  <w:footnote w:type="continuationNotice" w:id="1">
    <w:p w:rsidR="006B0FAB" w:rsidRDefault="006B0FAB">
      <w:pPr>
        <w:pStyle w:val="Piedepgina"/>
        <w:spacing w:line="14" w:lineRule="exact"/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2B2" w:rsidRDefault="00A462B2">
    <w:pPr>
      <w:pStyle w:val="Encabezado"/>
      <w:spacing w:after="0"/>
      <w:rPr>
        <w:noProof/>
      </w:rPr>
    </w:pPr>
    <w:r>
      <w:rPr>
        <w:noProof/>
      </w:rPr>
      <w:pict>
        <v:line id="_x0000_s2049" style="position:absolute;z-index:251660288;mso-position-vertical-relative:page" from="0,51.6pt" to="7in,51.6pt" o:allowoverlap="f" strokeweight=".5pt">
          <w10:wrap anchory="page"/>
          <w10:anchorlock/>
        </v:line>
      </w:pict>
    </w:r>
    <w:r>
      <w:rPr>
        <w:noProof/>
      </w:rPr>
      <w:t>M.Carbajo</w:t>
    </w:r>
    <w:r>
      <w:t xml:space="preserve"> et al.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2B2" w:rsidRPr="006E6B34" w:rsidRDefault="00A462B2" w:rsidP="006E6B34">
    <w:pPr>
      <w:pStyle w:val="Encabezado"/>
    </w:pPr>
    <w:r>
      <w:t>PLOEST and POLYHAP-G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2B2" w:rsidRDefault="00A462B2">
    <w:pPr>
      <w:pStyle w:val="Encabezado"/>
      <w:spacing w:after="0"/>
      <w:rPr>
        <w:noProof/>
      </w:rPr>
    </w:pPr>
    <w:r>
      <w:rPr>
        <w:noProof/>
      </w:rPr>
      <w:pict>
        <v:line id="_x0000_s2050" style="position:absolute;z-index:251662336;mso-position-vertical-relative:page" from="0,51.6pt" to="7in,51.6pt" o:allowoverlap="f" strokeweight=".5pt">
          <w10:wrap anchory="page"/>
          <w10:anchorlock/>
        </v:line>
      </w:pict>
    </w:r>
    <w:r>
      <w:rPr>
        <w:noProof/>
      </w:rPr>
      <w:t>M.Carbajo</w:t>
    </w:r>
    <w:r>
      <w:t xml:space="preserve"> et al.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62B2" w:rsidRPr="006E6B34" w:rsidRDefault="00A462B2" w:rsidP="006E6B34">
    <w:pPr>
      <w:pStyle w:val="Encabezado"/>
    </w:pPr>
    <w:r>
      <w:t>PLOEST and POLYHAP-G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65944"/>
    <w:multiLevelType w:val="hybridMultilevel"/>
    <w:tmpl w:val="0D6082C0"/>
    <w:lvl w:ilvl="0" w:tplc="DE9A40B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7952ED"/>
    <w:multiLevelType w:val="hybridMultilevel"/>
    <w:tmpl w:val="B274A382"/>
    <w:lvl w:ilvl="0" w:tplc="7F0C5BAA">
      <w:start w:val="1"/>
      <w:numFmt w:val="decimal"/>
      <w:pStyle w:val="Ttulo1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AB27A2"/>
    <w:multiLevelType w:val="multilevel"/>
    <w:tmpl w:val="892E409A"/>
    <w:lvl w:ilvl="0">
      <w:start w:val="1"/>
      <w:numFmt w:val="decimal"/>
      <w:isLgl/>
      <w:lvlText w:val="%1.1"/>
      <w:lvlJc w:val="left"/>
      <w:pPr>
        <w:tabs>
          <w:tab w:val="num" w:pos="544"/>
        </w:tabs>
        <w:ind w:left="544" w:hanging="5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>
    <w:nsid w:val="44F93A6F"/>
    <w:multiLevelType w:val="multilevel"/>
    <w:tmpl w:val="5E58B856"/>
    <w:lvl w:ilvl="0">
      <w:start w:val="1"/>
      <w:numFmt w:val="decimal"/>
      <w:isLgl/>
      <w:lvlText w:val="%1"/>
      <w:lvlJc w:val="left"/>
      <w:pPr>
        <w:tabs>
          <w:tab w:val="num" w:pos="360"/>
        </w:tabs>
        <w:ind w:left="350" w:hanging="35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557D6F61"/>
    <w:multiLevelType w:val="hybridMultilevel"/>
    <w:tmpl w:val="1A360E4C"/>
    <w:lvl w:ilvl="0" w:tplc="E3C6AEB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E8312F6"/>
    <w:multiLevelType w:val="hybridMultilevel"/>
    <w:tmpl w:val="5F828634"/>
    <w:lvl w:ilvl="0" w:tplc="E52C5C26">
      <w:start w:val="1"/>
      <w:numFmt w:val="decimal"/>
      <w:pStyle w:val="NumberedList"/>
      <w:lvlText w:val="(%1)"/>
      <w:lvlJc w:val="left"/>
      <w:pPr>
        <w:tabs>
          <w:tab w:val="num" w:pos="720"/>
        </w:tabs>
        <w:ind w:left="720" w:hanging="5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63371086"/>
    <w:multiLevelType w:val="multilevel"/>
    <w:tmpl w:val="5B00962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544"/>
        </w:tabs>
        <w:ind w:left="544" w:hanging="54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7">
    <w:nsid w:val="68E031DA"/>
    <w:multiLevelType w:val="multilevel"/>
    <w:tmpl w:val="6BC4DFF0"/>
    <w:styleLink w:val="WWOutlineListStyle9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>
    <w:nsid w:val="6C0F48A9"/>
    <w:multiLevelType w:val="hybridMultilevel"/>
    <w:tmpl w:val="7FA69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690407"/>
    <w:multiLevelType w:val="hybridMultilevel"/>
    <w:tmpl w:val="B364AB5E"/>
    <w:lvl w:ilvl="0" w:tplc="B65EA458">
      <w:start w:val="1"/>
      <w:numFmt w:val="bullet"/>
      <w:pStyle w:val="BulletedList"/>
      <w:lvlText w:val=""/>
      <w:lvlJc w:val="left"/>
      <w:pPr>
        <w:tabs>
          <w:tab w:val="num" w:pos="560"/>
        </w:tabs>
        <w:ind w:left="560" w:hanging="39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72F97A35"/>
    <w:multiLevelType w:val="hybridMultilevel"/>
    <w:tmpl w:val="6C1037E2"/>
    <w:lvl w:ilvl="0" w:tplc="F06E35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29E65C4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776D02"/>
    <w:multiLevelType w:val="hybridMultilevel"/>
    <w:tmpl w:val="E5627752"/>
    <w:lvl w:ilvl="0" w:tplc="7960FB9A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C8B3801"/>
    <w:multiLevelType w:val="multilevel"/>
    <w:tmpl w:val="DF0096DA"/>
    <w:lvl w:ilvl="0">
      <w:start w:val="1"/>
      <w:numFmt w:val="decimal"/>
      <w:isLgl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BHead"/>
      <w:isLgl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584" w:hanging="1584"/>
      </w:pPr>
      <w:rPr>
        <w:rFonts w:hint="default"/>
      </w:r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2"/>
  </w:num>
  <w:num w:numId="5">
    <w:abstractNumId w:val="6"/>
  </w:num>
  <w:num w:numId="6">
    <w:abstractNumId w:val="6"/>
  </w:num>
  <w:num w:numId="7">
    <w:abstractNumId w:val="6"/>
  </w:num>
  <w:num w:numId="8">
    <w:abstractNumId w:val="12"/>
  </w:num>
  <w:num w:numId="9">
    <w:abstractNumId w:val="4"/>
  </w:num>
  <w:num w:numId="10">
    <w:abstractNumId w:val="10"/>
  </w:num>
  <w:num w:numId="11">
    <w:abstractNumId w:val="11"/>
  </w:num>
  <w:num w:numId="12">
    <w:abstractNumId w:val="1"/>
  </w:num>
  <w:num w:numId="13">
    <w:abstractNumId w:val="0"/>
  </w:num>
  <w:num w:numId="14">
    <w:abstractNumId w:val="7"/>
  </w:num>
  <w:num w:numId="15">
    <w:abstractNumId w:val="1"/>
  </w:num>
  <w:num w:numId="16">
    <w:abstractNumId w:val="1"/>
  </w:num>
  <w:num w:numId="17">
    <w:abstractNumId w:val="1"/>
    <w:lvlOverride w:ilvl="0">
      <w:startOverride w:val="1"/>
    </w:lvlOverride>
  </w:num>
  <w:num w:numId="18">
    <w:abstractNumId w:val="8"/>
  </w:num>
  <w:num w:numId="19">
    <w:abstractNumId w:val="1"/>
  </w:num>
  <w:num w:numId="2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mirrorMargins/>
  <w:proofState w:spelling="clean" w:grammar="clean"/>
  <w:attachedTemplate r:id="rId1"/>
  <w:stylePaneFormatFilter w:val="3F01"/>
  <w:defaultTabStop w:val="720"/>
  <w:autoHyphenation/>
  <w:doNotHyphenateCaps/>
  <w:evenAndOddHeaders/>
  <w:drawingGridHorizontalSpacing w:val="100"/>
  <w:displayHorizontalDrawingGridEvery w:val="2"/>
  <w:displayVerticalDrawingGridEvery w:val="2"/>
  <w:noPunctuationKerning/>
  <w:characterSpacingControl w:val="doNotCompress"/>
  <w:hdrShapeDefaults>
    <o:shapedefaults v:ext="edit" spidmax="65538">
      <o:colormenu v:ext="edit" fillcolor="none [3212]" strokecolor="none"/>
    </o:shapedefaults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</w:endnotePr>
  <w:compat/>
  <w:rsids>
    <w:rsidRoot w:val="003D554B"/>
    <w:rsid w:val="0001213C"/>
    <w:rsid w:val="000242CF"/>
    <w:rsid w:val="00026303"/>
    <w:rsid w:val="000347AD"/>
    <w:rsid w:val="000418D6"/>
    <w:rsid w:val="0005067B"/>
    <w:rsid w:val="00050B51"/>
    <w:rsid w:val="00055174"/>
    <w:rsid w:val="00063727"/>
    <w:rsid w:val="00063765"/>
    <w:rsid w:val="00083970"/>
    <w:rsid w:val="00084298"/>
    <w:rsid w:val="00095F39"/>
    <w:rsid w:val="000B7C36"/>
    <w:rsid w:val="000E7919"/>
    <w:rsid w:val="000F0463"/>
    <w:rsid w:val="000F0646"/>
    <w:rsid w:val="000F2C31"/>
    <w:rsid w:val="000F6500"/>
    <w:rsid w:val="000F7F4A"/>
    <w:rsid w:val="00112539"/>
    <w:rsid w:val="001142E4"/>
    <w:rsid w:val="00120FBC"/>
    <w:rsid w:val="001538E5"/>
    <w:rsid w:val="00163472"/>
    <w:rsid w:val="00164CC5"/>
    <w:rsid w:val="00175D0A"/>
    <w:rsid w:val="00175E68"/>
    <w:rsid w:val="001844AB"/>
    <w:rsid w:val="0019362B"/>
    <w:rsid w:val="001951E5"/>
    <w:rsid w:val="001976C9"/>
    <w:rsid w:val="001978CE"/>
    <w:rsid w:val="001A0125"/>
    <w:rsid w:val="001A5509"/>
    <w:rsid w:val="001A66C9"/>
    <w:rsid w:val="001B4216"/>
    <w:rsid w:val="001C319A"/>
    <w:rsid w:val="001C6AEE"/>
    <w:rsid w:val="001C7A0B"/>
    <w:rsid w:val="001E21AD"/>
    <w:rsid w:val="001E2D91"/>
    <w:rsid w:val="001F2402"/>
    <w:rsid w:val="002000FF"/>
    <w:rsid w:val="00221677"/>
    <w:rsid w:val="002305E8"/>
    <w:rsid w:val="00242570"/>
    <w:rsid w:val="00243C6F"/>
    <w:rsid w:val="002633DC"/>
    <w:rsid w:val="00271301"/>
    <w:rsid w:val="00274D6E"/>
    <w:rsid w:val="00280565"/>
    <w:rsid w:val="0028467B"/>
    <w:rsid w:val="002A2089"/>
    <w:rsid w:val="002A3DE7"/>
    <w:rsid w:val="002A7209"/>
    <w:rsid w:val="002A7BDA"/>
    <w:rsid w:val="002B75A3"/>
    <w:rsid w:val="002B75B0"/>
    <w:rsid w:val="002C783E"/>
    <w:rsid w:val="002D3B6B"/>
    <w:rsid w:val="002D5837"/>
    <w:rsid w:val="002D7AA3"/>
    <w:rsid w:val="002E2512"/>
    <w:rsid w:val="002F4CA8"/>
    <w:rsid w:val="00316A84"/>
    <w:rsid w:val="003210AD"/>
    <w:rsid w:val="003235BA"/>
    <w:rsid w:val="0032538A"/>
    <w:rsid w:val="00333CD4"/>
    <w:rsid w:val="00341B9C"/>
    <w:rsid w:val="0034204F"/>
    <w:rsid w:val="00347F66"/>
    <w:rsid w:val="00352804"/>
    <w:rsid w:val="00366351"/>
    <w:rsid w:val="00371569"/>
    <w:rsid w:val="003863CF"/>
    <w:rsid w:val="00386DA0"/>
    <w:rsid w:val="003A4127"/>
    <w:rsid w:val="003A4458"/>
    <w:rsid w:val="003B34F1"/>
    <w:rsid w:val="003B3D09"/>
    <w:rsid w:val="003C325C"/>
    <w:rsid w:val="003C675B"/>
    <w:rsid w:val="003D323E"/>
    <w:rsid w:val="003D3494"/>
    <w:rsid w:val="003D554B"/>
    <w:rsid w:val="003F0E1C"/>
    <w:rsid w:val="003F6223"/>
    <w:rsid w:val="00400C63"/>
    <w:rsid w:val="00403998"/>
    <w:rsid w:val="00405022"/>
    <w:rsid w:val="00411A7B"/>
    <w:rsid w:val="00417E33"/>
    <w:rsid w:val="00423C37"/>
    <w:rsid w:val="00426198"/>
    <w:rsid w:val="00435193"/>
    <w:rsid w:val="00450509"/>
    <w:rsid w:val="00452614"/>
    <w:rsid w:val="00454567"/>
    <w:rsid w:val="00461AFD"/>
    <w:rsid w:val="00462975"/>
    <w:rsid w:val="00473EDA"/>
    <w:rsid w:val="004768E7"/>
    <w:rsid w:val="00477342"/>
    <w:rsid w:val="00486E58"/>
    <w:rsid w:val="0048744E"/>
    <w:rsid w:val="00495245"/>
    <w:rsid w:val="00497065"/>
    <w:rsid w:val="004B43B9"/>
    <w:rsid w:val="004B658F"/>
    <w:rsid w:val="004C38E1"/>
    <w:rsid w:val="004D7F41"/>
    <w:rsid w:val="004E0596"/>
    <w:rsid w:val="004E1218"/>
    <w:rsid w:val="004E13A5"/>
    <w:rsid w:val="004E44AC"/>
    <w:rsid w:val="004F2D3C"/>
    <w:rsid w:val="005028A5"/>
    <w:rsid w:val="00513FFC"/>
    <w:rsid w:val="00514AB3"/>
    <w:rsid w:val="00516BCF"/>
    <w:rsid w:val="00524850"/>
    <w:rsid w:val="00527256"/>
    <w:rsid w:val="005318AE"/>
    <w:rsid w:val="00532B09"/>
    <w:rsid w:val="00534B9C"/>
    <w:rsid w:val="00544ED1"/>
    <w:rsid w:val="0055314B"/>
    <w:rsid w:val="00573D30"/>
    <w:rsid w:val="00576231"/>
    <w:rsid w:val="005806E7"/>
    <w:rsid w:val="00584A70"/>
    <w:rsid w:val="00590FBB"/>
    <w:rsid w:val="00596336"/>
    <w:rsid w:val="005A0B93"/>
    <w:rsid w:val="005A2AE6"/>
    <w:rsid w:val="005A6F56"/>
    <w:rsid w:val="005C1F46"/>
    <w:rsid w:val="005E3FF7"/>
    <w:rsid w:val="005E41BA"/>
    <w:rsid w:val="005E5A37"/>
    <w:rsid w:val="005F0435"/>
    <w:rsid w:val="005F50A7"/>
    <w:rsid w:val="006064AC"/>
    <w:rsid w:val="006103A9"/>
    <w:rsid w:val="006111B1"/>
    <w:rsid w:val="006118F8"/>
    <w:rsid w:val="0063215A"/>
    <w:rsid w:val="006323EC"/>
    <w:rsid w:val="00637618"/>
    <w:rsid w:val="00643190"/>
    <w:rsid w:val="00652757"/>
    <w:rsid w:val="0066588F"/>
    <w:rsid w:val="00667816"/>
    <w:rsid w:val="00676A72"/>
    <w:rsid w:val="00681E1F"/>
    <w:rsid w:val="006921D5"/>
    <w:rsid w:val="00697446"/>
    <w:rsid w:val="006A1554"/>
    <w:rsid w:val="006A235A"/>
    <w:rsid w:val="006B04F1"/>
    <w:rsid w:val="006B0FAB"/>
    <w:rsid w:val="006C2761"/>
    <w:rsid w:val="006C2C0F"/>
    <w:rsid w:val="006D1D32"/>
    <w:rsid w:val="006D3FCA"/>
    <w:rsid w:val="006D5353"/>
    <w:rsid w:val="006E366A"/>
    <w:rsid w:val="006E6B34"/>
    <w:rsid w:val="006F5A2E"/>
    <w:rsid w:val="006F7ED5"/>
    <w:rsid w:val="0072388D"/>
    <w:rsid w:val="007360CF"/>
    <w:rsid w:val="00744070"/>
    <w:rsid w:val="00750DB2"/>
    <w:rsid w:val="00762909"/>
    <w:rsid w:val="00763B3E"/>
    <w:rsid w:val="00776B59"/>
    <w:rsid w:val="00783D6C"/>
    <w:rsid w:val="00786D25"/>
    <w:rsid w:val="00793C1E"/>
    <w:rsid w:val="007B1D47"/>
    <w:rsid w:val="007B5D73"/>
    <w:rsid w:val="007C4345"/>
    <w:rsid w:val="007E3D08"/>
    <w:rsid w:val="007E5553"/>
    <w:rsid w:val="007F262F"/>
    <w:rsid w:val="00801742"/>
    <w:rsid w:val="00805B8A"/>
    <w:rsid w:val="00806CED"/>
    <w:rsid w:val="008177C0"/>
    <w:rsid w:val="00820FD1"/>
    <w:rsid w:val="00853D6D"/>
    <w:rsid w:val="00873781"/>
    <w:rsid w:val="0088192A"/>
    <w:rsid w:val="00887143"/>
    <w:rsid w:val="008A06DC"/>
    <w:rsid w:val="008A13D5"/>
    <w:rsid w:val="008A7380"/>
    <w:rsid w:val="008C5D08"/>
    <w:rsid w:val="008E5030"/>
    <w:rsid w:val="008F1D01"/>
    <w:rsid w:val="009116CC"/>
    <w:rsid w:val="00922A6B"/>
    <w:rsid w:val="00924A8D"/>
    <w:rsid w:val="00935C57"/>
    <w:rsid w:val="00943558"/>
    <w:rsid w:val="00951BAF"/>
    <w:rsid w:val="00952599"/>
    <w:rsid w:val="0095359B"/>
    <w:rsid w:val="00963503"/>
    <w:rsid w:val="0096408E"/>
    <w:rsid w:val="009721D1"/>
    <w:rsid w:val="009A0FA0"/>
    <w:rsid w:val="009A3330"/>
    <w:rsid w:val="009B0542"/>
    <w:rsid w:val="009D0B6E"/>
    <w:rsid w:val="009D4CD8"/>
    <w:rsid w:val="009E11D9"/>
    <w:rsid w:val="009F27C1"/>
    <w:rsid w:val="00A04ED7"/>
    <w:rsid w:val="00A12C70"/>
    <w:rsid w:val="00A14D59"/>
    <w:rsid w:val="00A22164"/>
    <w:rsid w:val="00A226FD"/>
    <w:rsid w:val="00A245FE"/>
    <w:rsid w:val="00A2522A"/>
    <w:rsid w:val="00A273DB"/>
    <w:rsid w:val="00A34DD6"/>
    <w:rsid w:val="00A45065"/>
    <w:rsid w:val="00A462B2"/>
    <w:rsid w:val="00A47FD4"/>
    <w:rsid w:val="00A5432A"/>
    <w:rsid w:val="00A54B58"/>
    <w:rsid w:val="00A55800"/>
    <w:rsid w:val="00A6257E"/>
    <w:rsid w:val="00A6542D"/>
    <w:rsid w:val="00A663DF"/>
    <w:rsid w:val="00A7074F"/>
    <w:rsid w:val="00A76CB0"/>
    <w:rsid w:val="00A818B3"/>
    <w:rsid w:val="00A85B66"/>
    <w:rsid w:val="00AB08E4"/>
    <w:rsid w:val="00AB6D33"/>
    <w:rsid w:val="00AE2408"/>
    <w:rsid w:val="00AF076D"/>
    <w:rsid w:val="00B07E1C"/>
    <w:rsid w:val="00B21E08"/>
    <w:rsid w:val="00B23B80"/>
    <w:rsid w:val="00B23F8E"/>
    <w:rsid w:val="00B30B6D"/>
    <w:rsid w:val="00B43632"/>
    <w:rsid w:val="00B637BC"/>
    <w:rsid w:val="00B652DF"/>
    <w:rsid w:val="00B71AA3"/>
    <w:rsid w:val="00B7282B"/>
    <w:rsid w:val="00B82EE1"/>
    <w:rsid w:val="00B847ED"/>
    <w:rsid w:val="00B94414"/>
    <w:rsid w:val="00B972B2"/>
    <w:rsid w:val="00BA61DE"/>
    <w:rsid w:val="00BA7F0F"/>
    <w:rsid w:val="00BB7BEC"/>
    <w:rsid w:val="00BC08AD"/>
    <w:rsid w:val="00BC1E78"/>
    <w:rsid w:val="00BD67CE"/>
    <w:rsid w:val="00BE5EE2"/>
    <w:rsid w:val="00C04027"/>
    <w:rsid w:val="00C20034"/>
    <w:rsid w:val="00C21633"/>
    <w:rsid w:val="00C35C34"/>
    <w:rsid w:val="00C4341F"/>
    <w:rsid w:val="00C537F5"/>
    <w:rsid w:val="00C55DC8"/>
    <w:rsid w:val="00C7066E"/>
    <w:rsid w:val="00C80A57"/>
    <w:rsid w:val="00CA1232"/>
    <w:rsid w:val="00CA43F8"/>
    <w:rsid w:val="00CC15BD"/>
    <w:rsid w:val="00CC64E3"/>
    <w:rsid w:val="00CD1016"/>
    <w:rsid w:val="00CD1067"/>
    <w:rsid w:val="00CD55D8"/>
    <w:rsid w:val="00CF14DC"/>
    <w:rsid w:val="00CF46A7"/>
    <w:rsid w:val="00CF4825"/>
    <w:rsid w:val="00CF605A"/>
    <w:rsid w:val="00CF6B2E"/>
    <w:rsid w:val="00D152E3"/>
    <w:rsid w:val="00D155D5"/>
    <w:rsid w:val="00D264AE"/>
    <w:rsid w:val="00D53F1B"/>
    <w:rsid w:val="00D549A2"/>
    <w:rsid w:val="00D637A8"/>
    <w:rsid w:val="00D65C51"/>
    <w:rsid w:val="00D741FB"/>
    <w:rsid w:val="00D83B8A"/>
    <w:rsid w:val="00D87543"/>
    <w:rsid w:val="00DA7E18"/>
    <w:rsid w:val="00DC2DCC"/>
    <w:rsid w:val="00DC5078"/>
    <w:rsid w:val="00DC5EDA"/>
    <w:rsid w:val="00DD38F7"/>
    <w:rsid w:val="00DE01FD"/>
    <w:rsid w:val="00DE6E8E"/>
    <w:rsid w:val="00E037C3"/>
    <w:rsid w:val="00E37E9C"/>
    <w:rsid w:val="00E4016D"/>
    <w:rsid w:val="00E66F33"/>
    <w:rsid w:val="00E678E8"/>
    <w:rsid w:val="00EA1BAA"/>
    <w:rsid w:val="00EB0F73"/>
    <w:rsid w:val="00EB1C9A"/>
    <w:rsid w:val="00EB25C7"/>
    <w:rsid w:val="00EC0676"/>
    <w:rsid w:val="00EC5ED4"/>
    <w:rsid w:val="00EC6A69"/>
    <w:rsid w:val="00EE1FE6"/>
    <w:rsid w:val="00EE73EF"/>
    <w:rsid w:val="00EF104B"/>
    <w:rsid w:val="00EF5D71"/>
    <w:rsid w:val="00F04FAB"/>
    <w:rsid w:val="00F07313"/>
    <w:rsid w:val="00F115E1"/>
    <w:rsid w:val="00F137B5"/>
    <w:rsid w:val="00F16849"/>
    <w:rsid w:val="00F25149"/>
    <w:rsid w:val="00F362A7"/>
    <w:rsid w:val="00F45E45"/>
    <w:rsid w:val="00F4766C"/>
    <w:rsid w:val="00F84715"/>
    <w:rsid w:val="00F92CD2"/>
    <w:rsid w:val="00F931A2"/>
    <w:rsid w:val="00F94523"/>
    <w:rsid w:val="00F96DC1"/>
    <w:rsid w:val="00FA204E"/>
    <w:rsid w:val="00FB03A8"/>
    <w:rsid w:val="00FB156A"/>
    <w:rsid w:val="00FC30D8"/>
    <w:rsid w:val="00FC40EC"/>
    <w:rsid w:val="00FD0688"/>
    <w:rsid w:val="00FD07CF"/>
    <w:rsid w:val="00FD09A4"/>
    <w:rsid w:val="00FD5375"/>
    <w:rsid w:val="00FD60B6"/>
    <w:rsid w:val="00FF0548"/>
    <w:rsid w:val="00FF1489"/>
    <w:rsid w:val="00FF3255"/>
    <w:rsid w:val="00FF3F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5538">
      <o:colormenu v:ext="edit" fillcolor="none [3212]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C5ED4"/>
    <w:pPr>
      <w:spacing w:line="240" w:lineRule="exact"/>
    </w:pPr>
    <w:rPr>
      <w:rFonts w:ascii="Times" w:hAnsi="Times"/>
      <w:szCs w:val="24"/>
      <w:lang w:val="en-US" w:eastAsia="en-US"/>
    </w:rPr>
  </w:style>
  <w:style w:type="paragraph" w:styleId="Ttulo1">
    <w:name w:val="heading 1"/>
    <w:next w:val="Normal"/>
    <w:link w:val="Ttulo1Car"/>
    <w:qFormat/>
    <w:rsid w:val="001A0125"/>
    <w:pPr>
      <w:numPr>
        <w:numId w:val="12"/>
      </w:numPr>
      <w:spacing w:before="360" w:after="50" w:line="240" w:lineRule="exact"/>
      <w:ind w:left="720"/>
      <w:outlineLvl w:val="0"/>
    </w:pPr>
    <w:rPr>
      <w:rFonts w:ascii="Helvetica" w:hAnsi="Helvetica"/>
      <w:b/>
      <w:lang w:val="en-US" w:eastAsia="en-US"/>
    </w:rPr>
  </w:style>
  <w:style w:type="paragraph" w:styleId="Ttulo2">
    <w:name w:val="heading 2"/>
    <w:next w:val="Normal"/>
    <w:autoRedefine/>
    <w:qFormat/>
    <w:rsid w:val="00243C6F"/>
    <w:pPr>
      <w:spacing w:before="360" w:after="52" w:line="240" w:lineRule="exact"/>
      <w:outlineLvl w:val="1"/>
    </w:pPr>
    <w:rPr>
      <w:b/>
      <w:bCs/>
      <w:sz w:val="18"/>
      <w:szCs w:val="18"/>
      <w:lang w:val="en-US" w:eastAsia="en-US"/>
    </w:rPr>
  </w:style>
  <w:style w:type="paragraph" w:styleId="Ttulo3">
    <w:name w:val="heading 3"/>
    <w:basedOn w:val="para-first"/>
    <w:link w:val="Ttulo3Car"/>
    <w:qFormat/>
    <w:rsid w:val="009D0B6E"/>
    <w:pPr>
      <w:spacing w:before="240" w:after="60"/>
      <w:outlineLvl w:val="2"/>
    </w:pPr>
    <w:rPr>
      <w:b/>
    </w:rPr>
  </w:style>
  <w:style w:type="paragraph" w:styleId="Ttulo4">
    <w:name w:val="heading 4"/>
    <w:basedOn w:val="Normal"/>
    <w:next w:val="Normal"/>
    <w:qFormat/>
    <w:rsid w:val="002D5837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C5ED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C5ED4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EC5ED4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Ttulo8">
    <w:name w:val="heading 8"/>
    <w:basedOn w:val="Normal"/>
    <w:next w:val="Normal"/>
    <w:qFormat/>
    <w:rsid w:val="00EC5ED4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Ttulo9">
    <w:name w:val="heading 9"/>
    <w:basedOn w:val="Normal"/>
    <w:next w:val="Normal"/>
    <w:qFormat/>
    <w:rsid w:val="00EC5ED4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EC5ED4"/>
    <w:pPr>
      <w:tabs>
        <w:tab w:val="center" w:pos="4320"/>
        <w:tab w:val="right" w:pos="8640"/>
      </w:tabs>
      <w:spacing w:after="520" w:line="160" w:lineRule="exact"/>
    </w:pPr>
    <w:rPr>
      <w:rFonts w:ascii="Helvetica" w:hAnsi="Helvetica"/>
      <w:b/>
      <w:i/>
      <w:sz w:val="16"/>
    </w:rPr>
  </w:style>
  <w:style w:type="character" w:styleId="Nmerodelnea">
    <w:name w:val="line number"/>
    <w:basedOn w:val="Fuentedeprrafopredeter"/>
    <w:rsid w:val="00EC5ED4"/>
  </w:style>
  <w:style w:type="paragraph" w:styleId="Piedepgina">
    <w:name w:val="footer"/>
    <w:basedOn w:val="Normal"/>
    <w:rsid w:val="00EC5ED4"/>
    <w:pPr>
      <w:tabs>
        <w:tab w:val="center" w:pos="4320"/>
        <w:tab w:val="right" w:pos="8640"/>
      </w:tabs>
    </w:pPr>
  </w:style>
  <w:style w:type="paragraph" w:styleId="Textonotapie">
    <w:name w:val="footnote text"/>
    <w:basedOn w:val="Normal"/>
    <w:semiHidden/>
    <w:rsid w:val="00EC5ED4"/>
    <w:pPr>
      <w:spacing w:before="20" w:line="200" w:lineRule="exact"/>
    </w:pPr>
    <w:rPr>
      <w:rFonts w:ascii="Times New Roman" w:hAnsi="Times New Roman"/>
      <w:sz w:val="16"/>
      <w:szCs w:val="20"/>
    </w:rPr>
  </w:style>
  <w:style w:type="paragraph" w:customStyle="1" w:styleId="Catchline">
    <w:name w:val="Catchline"/>
    <w:rsid w:val="00EC5ED4"/>
    <w:pPr>
      <w:spacing w:before="140" w:line="160" w:lineRule="exact"/>
      <w:jc w:val="right"/>
    </w:pPr>
    <w:rPr>
      <w:rFonts w:ascii="Helvetica" w:hAnsi="Helvetica"/>
      <w:i/>
      <w:sz w:val="16"/>
      <w:lang w:val="en-US" w:eastAsia="en-US"/>
    </w:rPr>
  </w:style>
  <w:style w:type="paragraph" w:customStyle="1" w:styleId="DOILine">
    <w:name w:val="DOI Line"/>
    <w:basedOn w:val="Catchline"/>
    <w:rsid w:val="00EC5ED4"/>
    <w:pPr>
      <w:spacing w:before="44"/>
    </w:pPr>
  </w:style>
  <w:style w:type="paragraph" w:customStyle="1" w:styleId="Articletitle">
    <w:name w:val="Article title"/>
    <w:rsid w:val="00EC5ED4"/>
    <w:pPr>
      <w:spacing w:before="92" w:line="420" w:lineRule="exact"/>
    </w:pPr>
    <w:rPr>
      <w:rFonts w:ascii="Helvetica" w:hAnsi="Helvetica"/>
      <w:b/>
      <w:sz w:val="32"/>
      <w:lang w:val="en-US" w:eastAsia="en-US"/>
    </w:rPr>
  </w:style>
  <w:style w:type="paragraph" w:customStyle="1" w:styleId="Authorname">
    <w:name w:val="Author name"/>
    <w:link w:val="AuthornameChar"/>
    <w:rsid w:val="00EC5ED4"/>
    <w:pPr>
      <w:spacing w:before="70" w:line="300" w:lineRule="exact"/>
    </w:pPr>
    <w:rPr>
      <w:rFonts w:ascii="Helvetica-Light" w:hAnsi="Helvetica-Light"/>
      <w:iCs/>
      <w:sz w:val="26"/>
      <w:lang w:val="en-US" w:eastAsia="en-US"/>
    </w:rPr>
  </w:style>
  <w:style w:type="paragraph" w:customStyle="1" w:styleId="Affilation">
    <w:name w:val="Affilation"/>
    <w:basedOn w:val="Authorname"/>
    <w:link w:val="AffilationChar"/>
    <w:rsid w:val="00EC5ED4"/>
    <w:pPr>
      <w:spacing w:before="40" w:after="52" w:line="240" w:lineRule="exact"/>
    </w:pPr>
    <w:rPr>
      <w:sz w:val="20"/>
    </w:rPr>
  </w:style>
  <w:style w:type="paragraph" w:customStyle="1" w:styleId="Received">
    <w:name w:val="Received"/>
    <w:basedOn w:val="Affilation"/>
    <w:rsid w:val="00EC5ED4"/>
    <w:pPr>
      <w:spacing w:before="0" w:after="294"/>
    </w:pPr>
    <w:rPr>
      <w:sz w:val="16"/>
    </w:rPr>
  </w:style>
  <w:style w:type="paragraph" w:customStyle="1" w:styleId="AbstractHead">
    <w:name w:val="Abstract Head"/>
    <w:link w:val="AbstractHeadChar"/>
    <w:rsid w:val="00EC5ED4"/>
    <w:pPr>
      <w:spacing w:before="210" w:after="10" w:line="220" w:lineRule="exact"/>
      <w:jc w:val="both"/>
    </w:pPr>
    <w:rPr>
      <w:rFonts w:ascii="Helvetica" w:hAnsi="Helvetica"/>
      <w:b/>
      <w:caps/>
      <w:sz w:val="16"/>
      <w:lang w:val="en-US" w:eastAsia="en-US"/>
    </w:rPr>
  </w:style>
  <w:style w:type="paragraph" w:customStyle="1" w:styleId="AbstractText">
    <w:name w:val="Abstract Text"/>
    <w:link w:val="AbstractTextChar"/>
    <w:rsid w:val="00EC5ED4"/>
    <w:pPr>
      <w:spacing w:line="220" w:lineRule="exact"/>
      <w:jc w:val="both"/>
    </w:pPr>
    <w:rPr>
      <w:rFonts w:ascii="Helvetica" w:hAnsi="Helvetica"/>
      <w:sz w:val="16"/>
      <w:lang w:val="en-US" w:eastAsia="en-US"/>
    </w:rPr>
  </w:style>
  <w:style w:type="paragraph" w:customStyle="1" w:styleId="Para">
    <w:name w:val="Para"/>
    <w:link w:val="ParaChar"/>
    <w:rsid w:val="00EC5ED4"/>
    <w:pPr>
      <w:spacing w:line="220" w:lineRule="exact"/>
      <w:ind w:firstLine="170"/>
      <w:jc w:val="both"/>
    </w:pPr>
    <w:rPr>
      <w:sz w:val="18"/>
      <w:lang w:val="en-US" w:eastAsia="en-US"/>
    </w:rPr>
  </w:style>
  <w:style w:type="paragraph" w:customStyle="1" w:styleId="ParaNoInd">
    <w:name w:val="ParaNoInd"/>
    <w:basedOn w:val="Para"/>
    <w:link w:val="ParaNoIndChar"/>
    <w:rsid w:val="00EC5ED4"/>
    <w:pPr>
      <w:ind w:firstLine="0"/>
    </w:pPr>
  </w:style>
  <w:style w:type="character" w:styleId="Refdenotaalpie">
    <w:name w:val="footnote reference"/>
    <w:basedOn w:val="Fuentedeprrafopredeter"/>
    <w:semiHidden/>
    <w:rsid w:val="00EC5ED4"/>
    <w:rPr>
      <w:vertAlign w:val="superscript"/>
    </w:rPr>
  </w:style>
  <w:style w:type="character" w:styleId="Nmerodepgina">
    <w:name w:val="page number"/>
    <w:basedOn w:val="Fuentedeprrafopredeter"/>
    <w:rsid w:val="00EC5ED4"/>
    <w:rPr>
      <w:rFonts w:ascii="Helvetica" w:hAnsi="Helvetica"/>
      <w:b/>
      <w:sz w:val="18"/>
    </w:rPr>
  </w:style>
  <w:style w:type="paragraph" w:customStyle="1" w:styleId="Ahead">
    <w:name w:val="A head"/>
    <w:basedOn w:val="Ttulo1"/>
    <w:rsid w:val="00EC5ED4"/>
    <w:pPr>
      <w:numPr>
        <w:numId w:val="0"/>
      </w:numPr>
    </w:pPr>
  </w:style>
  <w:style w:type="paragraph" w:styleId="Textodebloque">
    <w:name w:val="Block Text"/>
    <w:basedOn w:val="Normal"/>
    <w:rsid w:val="00EC5ED4"/>
    <w:pPr>
      <w:spacing w:after="120"/>
      <w:ind w:left="1440" w:right="1440"/>
    </w:pPr>
  </w:style>
  <w:style w:type="character" w:customStyle="1" w:styleId="Chead">
    <w:name w:val="C head"/>
    <w:basedOn w:val="Fuentedeprrafopredeter"/>
    <w:rsid w:val="00EC5ED4"/>
    <w:rPr>
      <w:rFonts w:ascii="Times New Roman" w:hAnsi="Times New Roman"/>
      <w:i/>
      <w:sz w:val="18"/>
    </w:rPr>
  </w:style>
  <w:style w:type="paragraph" w:customStyle="1" w:styleId="ParawithChead">
    <w:name w:val="Para with C head"/>
    <w:basedOn w:val="ParaNoInd"/>
    <w:rsid w:val="00EC5ED4"/>
    <w:pPr>
      <w:spacing w:before="126"/>
    </w:pPr>
  </w:style>
  <w:style w:type="paragraph" w:customStyle="1" w:styleId="NumberedList">
    <w:name w:val="Numbered List"/>
    <w:basedOn w:val="ParaNoInd"/>
    <w:rsid w:val="00EC5ED4"/>
    <w:pPr>
      <w:numPr>
        <w:numId w:val="1"/>
      </w:numPr>
      <w:tabs>
        <w:tab w:val="clear" w:pos="720"/>
        <w:tab w:val="left" w:pos="560"/>
      </w:tabs>
      <w:spacing w:before="60"/>
      <w:ind w:left="560" w:hanging="390"/>
    </w:pPr>
  </w:style>
  <w:style w:type="paragraph" w:customStyle="1" w:styleId="NumberedListfirst">
    <w:name w:val="Numbered List first"/>
    <w:basedOn w:val="NumberedList"/>
    <w:rsid w:val="00EC5ED4"/>
    <w:pPr>
      <w:spacing w:before="120"/>
    </w:pPr>
  </w:style>
  <w:style w:type="paragraph" w:customStyle="1" w:styleId="NumberedListlast">
    <w:name w:val="Numbered List last"/>
    <w:basedOn w:val="NumberedList"/>
    <w:rsid w:val="00EC5ED4"/>
    <w:pPr>
      <w:spacing w:after="120"/>
    </w:pPr>
  </w:style>
  <w:style w:type="paragraph" w:customStyle="1" w:styleId="BulletedList">
    <w:name w:val="Bulleted List"/>
    <w:basedOn w:val="ParaNoInd"/>
    <w:rsid w:val="00EC5ED4"/>
    <w:pPr>
      <w:numPr>
        <w:numId w:val="2"/>
      </w:numPr>
      <w:tabs>
        <w:tab w:val="clear" w:pos="560"/>
        <w:tab w:val="left" w:pos="374"/>
      </w:tabs>
      <w:spacing w:before="60"/>
      <w:ind w:left="374" w:hanging="204"/>
    </w:pPr>
  </w:style>
  <w:style w:type="paragraph" w:customStyle="1" w:styleId="BulletedListfirst">
    <w:name w:val="Bulleted List first"/>
    <w:basedOn w:val="BulletedList"/>
    <w:rsid w:val="00EC5ED4"/>
    <w:pPr>
      <w:spacing w:before="120"/>
    </w:pPr>
  </w:style>
  <w:style w:type="paragraph" w:customStyle="1" w:styleId="BulletedListlast">
    <w:name w:val="Bulleted List last"/>
    <w:basedOn w:val="BulletedList"/>
    <w:rsid w:val="00EC5ED4"/>
    <w:pPr>
      <w:spacing w:after="120"/>
    </w:pPr>
  </w:style>
  <w:style w:type="paragraph" w:customStyle="1" w:styleId="MTDisplayEquation">
    <w:name w:val="MTDisplayEquation"/>
    <w:basedOn w:val="ParaNoInd"/>
    <w:next w:val="Normal"/>
    <w:rsid w:val="00EC5ED4"/>
    <w:pPr>
      <w:tabs>
        <w:tab w:val="center" w:pos="2440"/>
        <w:tab w:val="right" w:pos="4860"/>
      </w:tabs>
    </w:pPr>
  </w:style>
  <w:style w:type="paragraph" w:customStyle="1" w:styleId="CopyrightLine">
    <w:name w:val="CopyrightLine"/>
    <w:basedOn w:val="Piedepgina"/>
    <w:rsid w:val="00EC5ED4"/>
    <w:pPr>
      <w:tabs>
        <w:tab w:val="clear" w:pos="4320"/>
        <w:tab w:val="clear" w:pos="8640"/>
        <w:tab w:val="right" w:pos="10080"/>
      </w:tabs>
      <w:spacing w:line="200" w:lineRule="exact"/>
    </w:pPr>
    <w:rPr>
      <w:rFonts w:ascii="Helvetica" w:hAnsi="Helvetica"/>
      <w:sz w:val="14"/>
    </w:rPr>
  </w:style>
  <w:style w:type="paragraph" w:customStyle="1" w:styleId="UnnumberedList">
    <w:name w:val="Unnumbered List"/>
    <w:basedOn w:val="ParaNoInd"/>
    <w:rsid w:val="00EC5ED4"/>
    <w:pPr>
      <w:ind w:left="400" w:hanging="400"/>
    </w:pPr>
  </w:style>
  <w:style w:type="paragraph" w:customStyle="1" w:styleId="UnnumberedListfirst">
    <w:name w:val="Unnumbered List first"/>
    <w:basedOn w:val="UnnumberedList"/>
    <w:rsid w:val="00EC5ED4"/>
    <w:pPr>
      <w:spacing w:before="120"/>
    </w:pPr>
  </w:style>
  <w:style w:type="paragraph" w:customStyle="1" w:styleId="UnnumberedListlast">
    <w:name w:val="Unnumbered List last"/>
    <w:basedOn w:val="UnnumberedList"/>
    <w:rsid w:val="00EC5ED4"/>
    <w:pPr>
      <w:spacing w:after="120"/>
    </w:pPr>
  </w:style>
  <w:style w:type="paragraph" w:customStyle="1" w:styleId="EquationDisplay">
    <w:name w:val="Equation Display"/>
    <w:basedOn w:val="MTDisplayEquation"/>
    <w:rsid w:val="00EC5ED4"/>
    <w:pPr>
      <w:spacing w:before="120" w:after="120" w:line="240" w:lineRule="auto"/>
    </w:pPr>
  </w:style>
  <w:style w:type="paragraph" w:customStyle="1" w:styleId="FigureCaption">
    <w:name w:val="Figure Caption"/>
    <w:rsid w:val="00EC5ED4"/>
    <w:pPr>
      <w:spacing w:before="290" w:after="240" w:line="200" w:lineRule="exact"/>
      <w:jc w:val="both"/>
    </w:pPr>
    <w:rPr>
      <w:sz w:val="16"/>
      <w:lang w:val="en-US" w:eastAsia="en-US"/>
    </w:rPr>
  </w:style>
  <w:style w:type="paragraph" w:customStyle="1" w:styleId="Tablecaption">
    <w:name w:val="Table caption"/>
    <w:rsid w:val="00EC5ED4"/>
    <w:pPr>
      <w:spacing w:before="240" w:after="260" w:line="200" w:lineRule="exact"/>
    </w:pPr>
    <w:rPr>
      <w:sz w:val="16"/>
      <w:lang w:val="en-US" w:eastAsia="en-US"/>
    </w:rPr>
  </w:style>
  <w:style w:type="paragraph" w:customStyle="1" w:styleId="Tablebody">
    <w:name w:val="Table body"/>
    <w:rsid w:val="00EC5ED4"/>
    <w:pPr>
      <w:spacing w:line="200" w:lineRule="exact"/>
      <w:ind w:left="160" w:hanging="160"/>
    </w:pPr>
    <w:rPr>
      <w:sz w:val="16"/>
      <w:lang w:val="en-US" w:eastAsia="en-US"/>
    </w:rPr>
  </w:style>
  <w:style w:type="paragraph" w:customStyle="1" w:styleId="TableColumnhead">
    <w:name w:val="Table Column head"/>
    <w:basedOn w:val="Tablebody"/>
    <w:rsid w:val="00EC5ED4"/>
    <w:pPr>
      <w:spacing w:before="80" w:after="140"/>
    </w:pPr>
  </w:style>
  <w:style w:type="paragraph" w:customStyle="1" w:styleId="Tablebodyfirst">
    <w:name w:val="Table body first"/>
    <w:basedOn w:val="Tablebody"/>
    <w:rsid w:val="00EC5ED4"/>
    <w:pPr>
      <w:spacing w:before="90"/>
    </w:pPr>
  </w:style>
  <w:style w:type="paragraph" w:customStyle="1" w:styleId="Tablebodylast">
    <w:name w:val="Table body last"/>
    <w:basedOn w:val="Tablebody"/>
    <w:rsid w:val="00EC5ED4"/>
    <w:pPr>
      <w:spacing w:after="134"/>
    </w:pPr>
  </w:style>
  <w:style w:type="paragraph" w:customStyle="1" w:styleId="Tablefootnote">
    <w:name w:val="Table footnote"/>
    <w:rsid w:val="00EC5ED4"/>
    <w:pPr>
      <w:spacing w:before="80" w:line="180" w:lineRule="exact"/>
      <w:jc w:val="both"/>
    </w:pPr>
    <w:rPr>
      <w:sz w:val="14"/>
      <w:lang w:val="en-US" w:eastAsia="en-US"/>
    </w:rPr>
  </w:style>
  <w:style w:type="paragraph" w:customStyle="1" w:styleId="AckHead">
    <w:name w:val="Ack Head"/>
    <w:basedOn w:val="Ahead"/>
    <w:rsid w:val="00EC5ED4"/>
  </w:style>
  <w:style w:type="paragraph" w:customStyle="1" w:styleId="AckText">
    <w:name w:val="Ack Text"/>
    <w:basedOn w:val="ParaNoInd"/>
    <w:rsid w:val="00EC5ED4"/>
  </w:style>
  <w:style w:type="paragraph" w:customStyle="1" w:styleId="RefHead">
    <w:name w:val="Ref Head"/>
    <w:basedOn w:val="Ahead"/>
    <w:rsid w:val="00EC5ED4"/>
  </w:style>
  <w:style w:type="paragraph" w:customStyle="1" w:styleId="RefText">
    <w:name w:val="Ref Text"/>
    <w:rsid w:val="00EC5ED4"/>
    <w:pPr>
      <w:spacing w:line="180" w:lineRule="exact"/>
      <w:ind w:left="227" w:hanging="227"/>
      <w:jc w:val="both"/>
    </w:pPr>
    <w:rPr>
      <w:sz w:val="14"/>
      <w:lang w:val="en-US" w:eastAsia="en-US"/>
    </w:rPr>
  </w:style>
  <w:style w:type="paragraph" w:customStyle="1" w:styleId="BHead">
    <w:name w:val="B Head"/>
    <w:rsid w:val="00EC5ED4"/>
    <w:pPr>
      <w:numPr>
        <w:ilvl w:val="1"/>
        <w:numId w:val="8"/>
      </w:numPr>
      <w:spacing w:before="100" w:after="60" w:line="260" w:lineRule="exact"/>
      <w:outlineLvl w:val="1"/>
    </w:pPr>
    <w:rPr>
      <w:rFonts w:ascii="Helvetica" w:hAnsi="Helvetica"/>
      <w:b/>
      <w:lang w:val="en-US" w:eastAsia="en-US"/>
    </w:rPr>
  </w:style>
  <w:style w:type="paragraph" w:styleId="DireccinHTML">
    <w:name w:val="HTML Address"/>
    <w:basedOn w:val="Normal"/>
    <w:rsid w:val="00EC5ED4"/>
    <w:rPr>
      <w:i/>
      <w:iCs/>
    </w:rPr>
  </w:style>
  <w:style w:type="paragraph" w:customStyle="1" w:styleId="ArticleType">
    <w:name w:val="Article Type"/>
    <w:rsid w:val="00EC5ED4"/>
    <w:pPr>
      <w:spacing w:before="160"/>
    </w:pPr>
    <w:rPr>
      <w:rFonts w:ascii="Helvetica" w:hAnsi="Helvetica"/>
      <w:i/>
      <w:sz w:val="24"/>
      <w:lang w:val="en-US" w:eastAsia="en-US"/>
    </w:rPr>
  </w:style>
  <w:style w:type="paragraph" w:customStyle="1" w:styleId="Para0">
    <w:name w:val="&lt;Para&gt;"/>
    <w:basedOn w:val="Para"/>
    <w:rsid w:val="00EC5ED4"/>
    <w:pPr>
      <w:spacing w:line="200" w:lineRule="exact"/>
    </w:pPr>
    <w:rPr>
      <w:sz w:val="16"/>
    </w:rPr>
  </w:style>
  <w:style w:type="paragraph" w:customStyle="1" w:styleId="ParaNoInd0">
    <w:name w:val="&lt;ParaNoInd&gt;"/>
    <w:basedOn w:val="ParaNoInd"/>
    <w:rsid w:val="00EC5ED4"/>
    <w:pPr>
      <w:spacing w:line="200" w:lineRule="exact"/>
    </w:pPr>
    <w:rPr>
      <w:sz w:val="16"/>
    </w:rPr>
  </w:style>
  <w:style w:type="paragraph" w:customStyle="1" w:styleId="ParawithChead0">
    <w:name w:val="&lt;Para with C head&gt;"/>
    <w:basedOn w:val="ParawithChead"/>
    <w:rsid w:val="00EC5ED4"/>
    <w:pPr>
      <w:spacing w:line="200" w:lineRule="exact"/>
    </w:pPr>
    <w:rPr>
      <w:sz w:val="16"/>
    </w:rPr>
  </w:style>
  <w:style w:type="paragraph" w:customStyle="1" w:styleId="EquationDisplay0">
    <w:name w:val="&lt;Equation Display&gt;"/>
    <w:basedOn w:val="EquationDisplay"/>
    <w:rsid w:val="00EC5ED4"/>
    <w:rPr>
      <w:sz w:val="16"/>
    </w:rPr>
  </w:style>
  <w:style w:type="paragraph" w:customStyle="1" w:styleId="FigureCaption0">
    <w:name w:val="&lt;Figure Caption&gt;"/>
    <w:basedOn w:val="FigureCaption"/>
    <w:rsid w:val="00EC5ED4"/>
    <w:pPr>
      <w:spacing w:line="180" w:lineRule="exact"/>
    </w:pPr>
    <w:rPr>
      <w:sz w:val="14"/>
    </w:rPr>
  </w:style>
  <w:style w:type="paragraph" w:customStyle="1" w:styleId="Tablebody0">
    <w:name w:val="&lt;Table body&gt;"/>
    <w:basedOn w:val="Tablebody"/>
    <w:rsid w:val="00EC5ED4"/>
    <w:pPr>
      <w:spacing w:line="180" w:lineRule="exact"/>
      <w:ind w:left="159" w:hanging="159"/>
    </w:pPr>
    <w:rPr>
      <w:sz w:val="14"/>
    </w:rPr>
  </w:style>
  <w:style w:type="paragraph" w:customStyle="1" w:styleId="Tablebodyfirst0">
    <w:name w:val="&lt;Table body first&gt;"/>
    <w:basedOn w:val="Tablebodyfirst"/>
    <w:rsid w:val="00EC5ED4"/>
    <w:pPr>
      <w:spacing w:line="180" w:lineRule="exact"/>
      <w:ind w:left="159" w:hanging="159"/>
    </w:pPr>
    <w:rPr>
      <w:sz w:val="14"/>
    </w:rPr>
  </w:style>
  <w:style w:type="paragraph" w:customStyle="1" w:styleId="Tablebodylast0">
    <w:name w:val="&lt;Table body last&gt;"/>
    <w:basedOn w:val="Tablebodylast"/>
    <w:rsid w:val="00EC5ED4"/>
    <w:pPr>
      <w:spacing w:line="180" w:lineRule="exact"/>
      <w:ind w:left="159" w:hanging="159"/>
    </w:pPr>
  </w:style>
  <w:style w:type="paragraph" w:customStyle="1" w:styleId="Tablecaption0">
    <w:name w:val="&lt;Table caption&gt;"/>
    <w:basedOn w:val="Tablecaption"/>
    <w:rsid w:val="00EC5ED4"/>
    <w:pPr>
      <w:spacing w:line="180" w:lineRule="exact"/>
    </w:pPr>
  </w:style>
  <w:style w:type="paragraph" w:customStyle="1" w:styleId="TableColumnhead0">
    <w:name w:val="&lt;Table Column head&gt;"/>
    <w:basedOn w:val="TableColumnhead"/>
    <w:rsid w:val="00EC5ED4"/>
    <w:pPr>
      <w:spacing w:line="180" w:lineRule="exact"/>
      <w:ind w:left="159" w:hanging="159"/>
    </w:pPr>
    <w:rPr>
      <w:sz w:val="14"/>
    </w:rPr>
  </w:style>
  <w:style w:type="paragraph" w:customStyle="1" w:styleId="Tablefootnote0">
    <w:name w:val="&lt;Table footnote&gt;"/>
    <w:basedOn w:val="Tablefootnote"/>
    <w:rsid w:val="00EC5ED4"/>
    <w:pPr>
      <w:spacing w:line="160" w:lineRule="exact"/>
    </w:pPr>
    <w:rPr>
      <w:sz w:val="12"/>
    </w:rPr>
  </w:style>
  <w:style w:type="paragraph" w:customStyle="1" w:styleId="NumberedList0">
    <w:name w:val="&lt;Numbered List&gt;"/>
    <w:basedOn w:val="NumberedList"/>
    <w:rsid w:val="00EC5ED4"/>
    <w:pPr>
      <w:spacing w:line="200" w:lineRule="exact"/>
      <w:ind w:left="561" w:hanging="391"/>
    </w:pPr>
    <w:rPr>
      <w:sz w:val="16"/>
    </w:rPr>
  </w:style>
  <w:style w:type="paragraph" w:customStyle="1" w:styleId="NumberedListfirst0">
    <w:name w:val="&lt;Numbered List first&gt;"/>
    <w:basedOn w:val="NumberedListfirst"/>
    <w:rsid w:val="00EC5ED4"/>
    <w:pPr>
      <w:spacing w:line="200" w:lineRule="exact"/>
      <w:ind w:left="561" w:hanging="391"/>
    </w:pPr>
    <w:rPr>
      <w:sz w:val="16"/>
    </w:rPr>
  </w:style>
  <w:style w:type="paragraph" w:customStyle="1" w:styleId="NumberedListlast0">
    <w:name w:val="&lt;Numbered List last&gt;"/>
    <w:basedOn w:val="NumberedListlast"/>
    <w:rsid w:val="00EC5ED4"/>
    <w:pPr>
      <w:spacing w:line="200" w:lineRule="exact"/>
      <w:ind w:left="561" w:hanging="391"/>
    </w:pPr>
    <w:rPr>
      <w:sz w:val="16"/>
    </w:rPr>
  </w:style>
  <w:style w:type="paragraph" w:customStyle="1" w:styleId="BulletedList0">
    <w:name w:val="&lt;Bulleted List&gt;"/>
    <w:basedOn w:val="BulletedList"/>
    <w:rsid w:val="00EC5ED4"/>
    <w:pPr>
      <w:spacing w:line="200" w:lineRule="exact"/>
    </w:pPr>
    <w:rPr>
      <w:sz w:val="16"/>
    </w:rPr>
  </w:style>
  <w:style w:type="paragraph" w:customStyle="1" w:styleId="BulletedListfirst0">
    <w:name w:val="&lt;Bulleted List first&gt;"/>
    <w:basedOn w:val="BulletedListfirst"/>
    <w:rsid w:val="00EC5ED4"/>
    <w:pPr>
      <w:spacing w:line="200" w:lineRule="exact"/>
    </w:pPr>
    <w:rPr>
      <w:sz w:val="16"/>
    </w:rPr>
  </w:style>
  <w:style w:type="paragraph" w:customStyle="1" w:styleId="BulletedListlast0">
    <w:name w:val="&lt;Bulleted List last&gt;"/>
    <w:basedOn w:val="BulletedListlast"/>
    <w:rsid w:val="00EC5ED4"/>
    <w:pPr>
      <w:spacing w:line="200" w:lineRule="exact"/>
    </w:pPr>
    <w:rPr>
      <w:sz w:val="16"/>
    </w:rPr>
  </w:style>
  <w:style w:type="paragraph" w:customStyle="1" w:styleId="UnnumberedList0">
    <w:name w:val="&lt;Unnumbered List&gt;"/>
    <w:basedOn w:val="UnnumberedList"/>
    <w:rsid w:val="00EC5ED4"/>
    <w:pPr>
      <w:spacing w:line="200" w:lineRule="exact"/>
      <w:ind w:left="403" w:hanging="403"/>
    </w:pPr>
    <w:rPr>
      <w:sz w:val="16"/>
    </w:rPr>
  </w:style>
  <w:style w:type="paragraph" w:customStyle="1" w:styleId="UnnumberedListfirst0">
    <w:name w:val="&lt;Unnumbered List first&gt;"/>
    <w:basedOn w:val="UnnumberedListfirst"/>
    <w:rsid w:val="00EC5ED4"/>
    <w:pPr>
      <w:spacing w:line="200" w:lineRule="exact"/>
      <w:ind w:left="403" w:hanging="403"/>
    </w:pPr>
    <w:rPr>
      <w:sz w:val="16"/>
    </w:rPr>
  </w:style>
  <w:style w:type="paragraph" w:customStyle="1" w:styleId="UnnumberedListlast0">
    <w:name w:val="&lt;Unnumbered List last&gt;"/>
    <w:basedOn w:val="UnnumberedListlast"/>
    <w:rsid w:val="00EC5ED4"/>
    <w:pPr>
      <w:spacing w:line="200" w:lineRule="exact"/>
      <w:ind w:left="403" w:hanging="403"/>
    </w:pPr>
    <w:rPr>
      <w:sz w:val="16"/>
    </w:rPr>
  </w:style>
  <w:style w:type="table" w:styleId="Tablaconcuadrcula">
    <w:name w:val="Table Grid"/>
    <w:basedOn w:val="Tablanormal"/>
    <w:rsid w:val="00CC64E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EncabezadoCar">
    <w:name w:val="Encabezado Car"/>
    <w:basedOn w:val="Fuentedeprrafopredeter"/>
    <w:link w:val="Encabezado"/>
    <w:uiPriority w:val="99"/>
    <w:rsid w:val="00A55800"/>
    <w:rPr>
      <w:rFonts w:ascii="Helvetica" w:hAnsi="Helvetica"/>
      <w:b/>
      <w:i/>
      <w:sz w:val="16"/>
      <w:szCs w:val="24"/>
      <w:lang w:val="en-US" w:eastAsia="en-US"/>
    </w:rPr>
  </w:style>
  <w:style w:type="paragraph" w:styleId="Textodeglobo">
    <w:name w:val="Balloon Text"/>
    <w:basedOn w:val="Normal"/>
    <w:link w:val="TextodegloboCar"/>
    <w:rsid w:val="00A5580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A55800"/>
    <w:rPr>
      <w:rFonts w:ascii="Tahoma" w:hAnsi="Tahoma" w:cs="Tahoma"/>
      <w:sz w:val="16"/>
      <w:szCs w:val="16"/>
      <w:lang w:val="en-US" w:eastAsia="en-US"/>
    </w:rPr>
  </w:style>
  <w:style w:type="paragraph" w:customStyle="1" w:styleId="Abstract-Text">
    <w:name w:val="Abstract-Text"/>
    <w:basedOn w:val="AbstractText"/>
    <w:link w:val="Abstract-TextChar"/>
    <w:qFormat/>
    <w:rsid w:val="00A5432A"/>
    <w:rPr>
      <w:sz w:val="18"/>
      <w:szCs w:val="18"/>
    </w:rPr>
  </w:style>
  <w:style w:type="paragraph" w:customStyle="1" w:styleId="Abstract-Head">
    <w:name w:val="Abstract-Head"/>
    <w:basedOn w:val="AbstractHead"/>
    <w:link w:val="Abstract-HeadChar"/>
    <w:qFormat/>
    <w:rsid w:val="00A5432A"/>
    <w:pPr>
      <w:tabs>
        <w:tab w:val="left" w:pos="7140"/>
      </w:tabs>
      <w:spacing w:before="300" w:line="200" w:lineRule="exact"/>
    </w:pPr>
    <w:rPr>
      <w:caps w:val="0"/>
      <w:sz w:val="20"/>
    </w:rPr>
  </w:style>
  <w:style w:type="character" w:customStyle="1" w:styleId="AbstractTextChar">
    <w:name w:val="Abstract Text Char"/>
    <w:basedOn w:val="Fuentedeprrafopredeter"/>
    <w:link w:val="AbstractText"/>
    <w:rsid w:val="00A5432A"/>
    <w:rPr>
      <w:rFonts w:ascii="Helvetica" w:hAnsi="Helvetica"/>
      <w:sz w:val="16"/>
      <w:lang w:val="en-US" w:eastAsia="en-US"/>
    </w:rPr>
  </w:style>
  <w:style w:type="character" w:customStyle="1" w:styleId="Abstract-TextChar">
    <w:name w:val="Abstract-Text Char"/>
    <w:basedOn w:val="AbstractTextChar"/>
    <w:link w:val="Abstract-Text"/>
    <w:rsid w:val="00A5432A"/>
    <w:rPr>
      <w:sz w:val="18"/>
      <w:szCs w:val="18"/>
    </w:rPr>
  </w:style>
  <w:style w:type="paragraph" w:customStyle="1" w:styleId="Author-Group">
    <w:name w:val="Author-Group"/>
    <w:basedOn w:val="Authorname"/>
    <w:link w:val="Author-GroupChar"/>
    <w:qFormat/>
    <w:rsid w:val="00513FFC"/>
    <w:pPr>
      <w:spacing w:before="100"/>
      <w:jc w:val="both"/>
    </w:pPr>
    <w:rPr>
      <w:sz w:val="24"/>
      <w:szCs w:val="24"/>
    </w:rPr>
  </w:style>
  <w:style w:type="character" w:customStyle="1" w:styleId="AbstractHeadChar">
    <w:name w:val="Abstract Head Char"/>
    <w:basedOn w:val="Fuentedeprrafopredeter"/>
    <w:link w:val="AbstractHead"/>
    <w:rsid w:val="00A5432A"/>
    <w:rPr>
      <w:rFonts w:ascii="Helvetica" w:hAnsi="Helvetica"/>
      <w:b/>
      <w:caps/>
      <w:sz w:val="16"/>
      <w:lang w:val="en-US" w:eastAsia="en-US"/>
    </w:rPr>
  </w:style>
  <w:style w:type="character" w:customStyle="1" w:styleId="Abstract-HeadChar">
    <w:name w:val="Abstract-Head Char"/>
    <w:basedOn w:val="AbstractHeadChar"/>
    <w:link w:val="Abstract-Head"/>
    <w:rsid w:val="00A5432A"/>
  </w:style>
  <w:style w:type="paragraph" w:customStyle="1" w:styleId="Author-Affiliation">
    <w:name w:val="Author-Affiliation"/>
    <w:basedOn w:val="Affilation"/>
    <w:link w:val="Author-AffiliationChar"/>
    <w:qFormat/>
    <w:rsid w:val="00513FFC"/>
    <w:pPr>
      <w:spacing w:before="100"/>
      <w:jc w:val="both"/>
    </w:pPr>
    <w:rPr>
      <w:sz w:val="18"/>
      <w:szCs w:val="18"/>
    </w:rPr>
  </w:style>
  <w:style w:type="character" w:customStyle="1" w:styleId="AuthornameChar">
    <w:name w:val="Author name Char"/>
    <w:basedOn w:val="Fuentedeprrafopredeter"/>
    <w:link w:val="Authorname"/>
    <w:rsid w:val="00513FFC"/>
    <w:rPr>
      <w:rFonts w:ascii="Helvetica-Light" w:hAnsi="Helvetica-Light"/>
      <w:iCs/>
      <w:sz w:val="26"/>
      <w:lang w:val="en-US" w:eastAsia="en-US"/>
    </w:rPr>
  </w:style>
  <w:style w:type="character" w:customStyle="1" w:styleId="Author-GroupChar">
    <w:name w:val="Author-Group Char"/>
    <w:basedOn w:val="AuthornameChar"/>
    <w:link w:val="Author-Group"/>
    <w:rsid w:val="00513FFC"/>
    <w:rPr>
      <w:sz w:val="24"/>
      <w:szCs w:val="24"/>
    </w:rPr>
  </w:style>
  <w:style w:type="paragraph" w:styleId="Ttulo">
    <w:name w:val="Title"/>
    <w:basedOn w:val="Articletitle"/>
    <w:next w:val="Normal"/>
    <w:link w:val="TtuloCar"/>
    <w:qFormat/>
    <w:rsid w:val="00435193"/>
    <w:pPr>
      <w:jc w:val="both"/>
    </w:pPr>
    <w:rPr>
      <w:sz w:val="36"/>
      <w:szCs w:val="36"/>
    </w:rPr>
  </w:style>
  <w:style w:type="character" w:customStyle="1" w:styleId="AffilationChar">
    <w:name w:val="Affilation Char"/>
    <w:basedOn w:val="AuthornameChar"/>
    <w:link w:val="Affilation"/>
    <w:rsid w:val="00513FFC"/>
  </w:style>
  <w:style w:type="character" w:customStyle="1" w:styleId="Author-AffiliationChar">
    <w:name w:val="Author-Affiliation Char"/>
    <w:basedOn w:val="AffilationChar"/>
    <w:link w:val="Author-Affiliation"/>
    <w:rsid w:val="00513FFC"/>
    <w:rPr>
      <w:sz w:val="18"/>
      <w:szCs w:val="18"/>
    </w:rPr>
  </w:style>
  <w:style w:type="character" w:customStyle="1" w:styleId="TtuloCar">
    <w:name w:val="Título Car"/>
    <w:basedOn w:val="Fuentedeprrafopredeter"/>
    <w:link w:val="Ttulo"/>
    <w:rsid w:val="00435193"/>
    <w:rPr>
      <w:rFonts w:ascii="Helvetica" w:hAnsi="Helvetica"/>
      <w:b/>
      <w:sz w:val="36"/>
      <w:szCs w:val="36"/>
      <w:lang w:val="en-US" w:eastAsia="en-US"/>
    </w:rPr>
  </w:style>
  <w:style w:type="paragraph" w:styleId="Subttulo">
    <w:name w:val="Subtitle"/>
    <w:basedOn w:val="ArticleType"/>
    <w:next w:val="Normal"/>
    <w:link w:val="SubttuloCar"/>
    <w:qFormat/>
    <w:rsid w:val="00435193"/>
    <w:pPr>
      <w:jc w:val="both"/>
    </w:pPr>
    <w:rPr>
      <w:sz w:val="28"/>
      <w:szCs w:val="28"/>
    </w:rPr>
  </w:style>
  <w:style w:type="character" w:customStyle="1" w:styleId="SubttuloCar">
    <w:name w:val="Subtítulo Car"/>
    <w:basedOn w:val="Fuentedeprrafopredeter"/>
    <w:link w:val="Subttulo"/>
    <w:rsid w:val="00435193"/>
    <w:rPr>
      <w:rFonts w:ascii="Helvetica" w:hAnsi="Helvetica"/>
      <w:i/>
      <w:sz w:val="28"/>
      <w:szCs w:val="28"/>
      <w:lang w:val="en-US" w:eastAsia="en-US"/>
    </w:rPr>
  </w:style>
  <w:style w:type="paragraph" w:customStyle="1" w:styleId="corrs-au">
    <w:name w:val="corrs-au"/>
    <w:basedOn w:val="Authorname"/>
    <w:link w:val="corrs-auChar"/>
    <w:qFormat/>
    <w:rsid w:val="002F4CA8"/>
    <w:pPr>
      <w:jc w:val="both"/>
    </w:pPr>
    <w:rPr>
      <w:sz w:val="17"/>
      <w:szCs w:val="17"/>
    </w:rPr>
  </w:style>
  <w:style w:type="paragraph" w:customStyle="1" w:styleId="History-Dates">
    <w:name w:val="History-Dates"/>
    <w:basedOn w:val="Affilation"/>
    <w:link w:val="History-DatesChar"/>
    <w:qFormat/>
    <w:rsid w:val="002F4CA8"/>
    <w:pPr>
      <w:jc w:val="both"/>
    </w:pPr>
    <w:rPr>
      <w:sz w:val="16"/>
      <w:szCs w:val="16"/>
    </w:rPr>
  </w:style>
  <w:style w:type="character" w:customStyle="1" w:styleId="corrs-auChar">
    <w:name w:val="corrs-au Char"/>
    <w:basedOn w:val="AuthornameChar"/>
    <w:link w:val="corrs-au"/>
    <w:rsid w:val="002F4CA8"/>
    <w:rPr>
      <w:sz w:val="17"/>
      <w:szCs w:val="17"/>
    </w:rPr>
  </w:style>
  <w:style w:type="paragraph" w:customStyle="1" w:styleId="article-info">
    <w:name w:val="article-info"/>
    <w:basedOn w:val="Normal"/>
    <w:link w:val="article-infoChar"/>
    <w:qFormat/>
    <w:rsid w:val="00B637BC"/>
    <w:pPr>
      <w:ind w:right="1583"/>
      <w:jc w:val="right"/>
    </w:pPr>
    <w:rPr>
      <w:sz w:val="16"/>
      <w:szCs w:val="16"/>
    </w:rPr>
  </w:style>
  <w:style w:type="character" w:customStyle="1" w:styleId="History-DatesChar">
    <w:name w:val="History-Dates Char"/>
    <w:basedOn w:val="AffilationChar"/>
    <w:link w:val="History-Dates"/>
    <w:rsid w:val="002F4CA8"/>
    <w:rPr>
      <w:sz w:val="16"/>
      <w:szCs w:val="16"/>
    </w:rPr>
  </w:style>
  <w:style w:type="paragraph" w:customStyle="1" w:styleId="para-first">
    <w:name w:val="para-first"/>
    <w:basedOn w:val="ParaNoInd"/>
    <w:link w:val="para-firstChar"/>
    <w:qFormat/>
    <w:rsid w:val="004E0596"/>
    <w:rPr>
      <w:sz w:val="16"/>
      <w:szCs w:val="16"/>
    </w:rPr>
  </w:style>
  <w:style w:type="character" w:customStyle="1" w:styleId="article-infoChar">
    <w:name w:val="article-info Char"/>
    <w:basedOn w:val="Fuentedeprrafopredeter"/>
    <w:link w:val="article-info"/>
    <w:rsid w:val="00B637BC"/>
    <w:rPr>
      <w:rFonts w:ascii="Times" w:hAnsi="Times"/>
      <w:sz w:val="16"/>
      <w:szCs w:val="16"/>
      <w:lang w:val="en-US" w:eastAsia="en-US"/>
    </w:rPr>
  </w:style>
  <w:style w:type="paragraph" w:customStyle="1" w:styleId="para1">
    <w:name w:val="para"/>
    <w:basedOn w:val="Para"/>
    <w:link w:val="paraChar0"/>
    <w:qFormat/>
    <w:rsid w:val="004E0596"/>
    <w:rPr>
      <w:sz w:val="16"/>
      <w:szCs w:val="16"/>
    </w:rPr>
  </w:style>
  <w:style w:type="character" w:customStyle="1" w:styleId="ParaChar">
    <w:name w:val="Para Char"/>
    <w:basedOn w:val="Fuentedeprrafopredeter"/>
    <w:link w:val="Para"/>
    <w:rsid w:val="004E0596"/>
    <w:rPr>
      <w:sz w:val="18"/>
      <w:lang w:val="en-US" w:eastAsia="en-US"/>
    </w:rPr>
  </w:style>
  <w:style w:type="character" w:customStyle="1" w:styleId="ParaNoIndChar">
    <w:name w:val="ParaNoInd Char"/>
    <w:basedOn w:val="ParaChar"/>
    <w:link w:val="ParaNoInd"/>
    <w:rsid w:val="004E0596"/>
  </w:style>
  <w:style w:type="character" w:customStyle="1" w:styleId="para-firstChar">
    <w:name w:val="para-first Char"/>
    <w:basedOn w:val="ParaNoIndChar"/>
    <w:link w:val="para-first"/>
    <w:rsid w:val="004E0596"/>
    <w:rPr>
      <w:sz w:val="16"/>
      <w:szCs w:val="16"/>
    </w:rPr>
  </w:style>
  <w:style w:type="character" w:customStyle="1" w:styleId="Ttulo3Car">
    <w:name w:val="Título 3 Car"/>
    <w:basedOn w:val="para-firstChar"/>
    <w:link w:val="Ttulo3"/>
    <w:rsid w:val="009D0B6E"/>
    <w:rPr>
      <w:b/>
    </w:rPr>
  </w:style>
  <w:style w:type="character" w:customStyle="1" w:styleId="paraChar0">
    <w:name w:val="para Char"/>
    <w:basedOn w:val="ParaChar"/>
    <w:link w:val="para1"/>
    <w:rsid w:val="004E0596"/>
    <w:rPr>
      <w:sz w:val="16"/>
      <w:szCs w:val="16"/>
    </w:rPr>
  </w:style>
  <w:style w:type="character" w:customStyle="1" w:styleId="reauth-email">
    <w:name w:val="reauth-email"/>
    <w:basedOn w:val="Fuentedeprrafopredeter"/>
    <w:rsid w:val="00BD67CE"/>
  </w:style>
  <w:style w:type="paragraph" w:customStyle="1" w:styleId="Standard">
    <w:name w:val="Standard"/>
    <w:rsid w:val="00243C6F"/>
    <w:pPr>
      <w:widowControl w:val="0"/>
      <w:suppressAutoHyphens/>
      <w:autoSpaceDN w:val="0"/>
      <w:textAlignment w:val="baseline"/>
    </w:pPr>
    <w:rPr>
      <w:rFonts w:ascii="DejaVu Sans" w:eastAsia="DejaVu Sans" w:hAnsi="DejaVu Sans" w:cs="DejaVu Sans"/>
      <w:kern w:val="3"/>
      <w:sz w:val="24"/>
      <w:szCs w:val="24"/>
      <w:lang w:val="en-US" w:eastAsia="de-DE" w:bidi="de-DE"/>
    </w:rPr>
  </w:style>
  <w:style w:type="paragraph" w:customStyle="1" w:styleId="Textbody">
    <w:name w:val="Text body"/>
    <w:basedOn w:val="Standard"/>
    <w:rsid w:val="00243C6F"/>
    <w:pPr>
      <w:spacing w:after="120"/>
    </w:pPr>
  </w:style>
  <w:style w:type="numbering" w:customStyle="1" w:styleId="WWOutlineListStyle9">
    <w:name w:val="WW_OutlineListStyle_9"/>
    <w:basedOn w:val="Sinlista"/>
    <w:rsid w:val="00243C6F"/>
    <w:pPr>
      <w:numPr>
        <w:numId w:val="14"/>
      </w:numPr>
    </w:pPr>
  </w:style>
  <w:style w:type="paragraph" w:styleId="Epgrafe">
    <w:name w:val="caption"/>
    <w:basedOn w:val="Normal"/>
    <w:next w:val="Normal"/>
    <w:unhideWhenUsed/>
    <w:qFormat/>
    <w:rsid w:val="006111B1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1C7A0B"/>
    <w:rPr>
      <w:color w:val="808080"/>
    </w:rPr>
  </w:style>
  <w:style w:type="character" w:customStyle="1" w:styleId="Ttulo1Car">
    <w:name w:val="Título 1 Car"/>
    <w:basedOn w:val="Fuentedeprrafopredeter"/>
    <w:link w:val="Ttulo1"/>
    <w:rsid w:val="00A34DD6"/>
    <w:rPr>
      <w:rFonts w:ascii="Helvetica" w:hAnsi="Helvetica"/>
      <w:b/>
      <w:lang w:val="en-US" w:eastAsia="en-US"/>
    </w:rPr>
  </w:style>
  <w:style w:type="character" w:styleId="Hipervnculo">
    <w:name w:val="Hyperlink"/>
    <w:basedOn w:val="Fuentedeprrafopredeter"/>
    <w:uiPriority w:val="99"/>
    <w:unhideWhenUsed/>
    <w:rsid w:val="0069744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71569"/>
    <w:pPr>
      <w:spacing w:before="100" w:beforeAutospacing="1" w:after="100" w:afterAutospacing="1" w:line="240" w:lineRule="auto"/>
    </w:pPr>
    <w:rPr>
      <w:rFonts w:ascii="Times New Roman" w:hAnsi="Times New Roman"/>
      <w:sz w:val="24"/>
    </w:rPr>
  </w:style>
  <w:style w:type="character" w:customStyle="1" w:styleId="st">
    <w:name w:val="st"/>
    <w:basedOn w:val="Fuentedeprrafopredeter"/>
    <w:rsid w:val="0063215A"/>
  </w:style>
  <w:style w:type="character" w:styleId="Hipervnculovisitado">
    <w:name w:val="FollowedHyperlink"/>
    <w:basedOn w:val="Fuentedeprrafopredeter"/>
    <w:uiPriority w:val="99"/>
    <w:unhideWhenUsed/>
    <w:rsid w:val="0005067B"/>
    <w:rPr>
      <w:color w:val="800080"/>
      <w:u w:val="single"/>
    </w:rPr>
  </w:style>
  <w:style w:type="paragraph" w:customStyle="1" w:styleId="xl63">
    <w:name w:val="xl63"/>
    <w:basedOn w:val="Normal"/>
    <w:rsid w:val="0005067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4">
    <w:name w:val="xl64"/>
    <w:basedOn w:val="Normal"/>
    <w:rsid w:val="0005067B"/>
    <w:pP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5">
    <w:name w:val="xl65"/>
    <w:basedOn w:val="Normal"/>
    <w:rsid w:val="0005067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6">
    <w:name w:val="xl66"/>
    <w:basedOn w:val="Normal"/>
    <w:rsid w:val="0005067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7">
    <w:name w:val="xl67"/>
    <w:basedOn w:val="Normal"/>
    <w:rsid w:val="0005067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8">
    <w:name w:val="xl68"/>
    <w:basedOn w:val="Normal"/>
    <w:rsid w:val="0005067B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69">
    <w:name w:val="xl69"/>
    <w:basedOn w:val="Normal"/>
    <w:rsid w:val="0005067B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70">
    <w:name w:val="xl70"/>
    <w:basedOn w:val="Normal"/>
    <w:rsid w:val="0005067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styleId="Prrafodelista">
    <w:name w:val="List Paragraph"/>
    <w:basedOn w:val="Normal"/>
    <w:uiPriority w:val="34"/>
    <w:qFormat/>
    <w:rsid w:val="007B1D47"/>
    <w:pPr>
      <w:ind w:left="720"/>
      <w:contextualSpacing/>
    </w:pPr>
  </w:style>
  <w:style w:type="paragraph" w:customStyle="1" w:styleId="xl71">
    <w:name w:val="xl71"/>
    <w:basedOn w:val="Normal"/>
    <w:rsid w:val="00590FB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72">
    <w:name w:val="xl72"/>
    <w:basedOn w:val="Normal"/>
    <w:rsid w:val="00590FB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73">
    <w:name w:val="xl73"/>
    <w:basedOn w:val="Normal"/>
    <w:rsid w:val="00590FBB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  <w:style w:type="paragraph" w:customStyle="1" w:styleId="xl74">
    <w:name w:val="xl74"/>
    <w:basedOn w:val="Normal"/>
    <w:rsid w:val="00590FBB"/>
    <w:pPr>
      <w:spacing w:before="100" w:beforeAutospacing="1" w:after="100" w:afterAutospacing="1" w:line="240" w:lineRule="auto"/>
    </w:pPr>
    <w:rPr>
      <w:rFonts w:ascii="Times New Roman" w:hAnsi="Times New Roman"/>
      <w:sz w:val="24"/>
    </w:rPr>
  </w:style>
  <w:style w:type="paragraph" w:customStyle="1" w:styleId="xl75">
    <w:name w:val="xl75"/>
    <w:basedOn w:val="Normal"/>
    <w:rsid w:val="00590FB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hAnsi="Times New Roman"/>
      <w:sz w:val="32"/>
      <w:szCs w:val="32"/>
    </w:rPr>
  </w:style>
  <w:style w:type="paragraph" w:customStyle="1" w:styleId="xl76">
    <w:name w:val="xl76"/>
    <w:basedOn w:val="Normal"/>
    <w:rsid w:val="00590FB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hAnsi="Times New Roman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8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108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38" Type="http://schemas.openxmlformats.org/officeDocument/2006/relationships/image" Target="media/image129.jpeg"/><Relationship Id="rId16" Type="http://schemas.openxmlformats.org/officeDocument/2006/relationships/image" Target="media/image7.jpe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144" Type="http://schemas.openxmlformats.org/officeDocument/2006/relationships/image" Target="media/image135.jpeg"/><Relationship Id="rId149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jpeg"/><Relationship Id="rId139" Type="http://schemas.openxmlformats.org/officeDocument/2006/relationships/image" Target="media/image130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50" Type="http://schemas.openxmlformats.org/officeDocument/2006/relationships/header" Target="header4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16" Type="http://schemas.openxmlformats.org/officeDocument/2006/relationships/image" Target="media/image107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137" Type="http://schemas.openxmlformats.org/officeDocument/2006/relationships/image" Target="media/image12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127" Type="http://schemas.openxmlformats.org/officeDocument/2006/relationships/image" Target="media/image118.jpe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l\AppData\Local\Temp\MS%20Word%20Template%20Bioinformatic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E4BE0F-0BE3-43CB-9A94-CB5053F46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MS Word Template Bioinformatics.dotx</Template>
  <TotalTime>1</TotalTime>
  <Pages>26</Pages>
  <Words>2961</Words>
  <Characters>16881</Characters>
  <Application>Microsoft Office Word</Application>
  <DocSecurity>0</DocSecurity>
  <Lines>140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bio</vt:lpstr>
      <vt:lpstr>bio</vt:lpstr>
    </vt:vector>
  </TitlesOfParts>
  <Company>NISPL</Company>
  <LinksUpToDate>false</LinksUpToDate>
  <CharactersWithSpaces>19803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bio</dc:title>
  <dc:creator>Mel Martin</dc:creator>
  <cp:lastModifiedBy>Mel Martin</cp:lastModifiedBy>
  <cp:revision>2</cp:revision>
  <cp:lastPrinted>2017-02-24T14:47:00Z</cp:lastPrinted>
  <dcterms:created xsi:type="dcterms:W3CDTF">2017-03-08T00:23:00Z</dcterms:created>
  <dcterms:modified xsi:type="dcterms:W3CDTF">2017-03-08T00:23:00Z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">
    <vt:lpwstr>oup</vt:lpwstr>
  </property>
  <property fmtid="{D5CDD505-2E9C-101B-9397-08002B2CF9AE}" pid="3" name="MTWinEqns">
    <vt:bool>true</vt:bool>
  </property>
  <property fmtid="{D5CDD505-2E9C-101B-9397-08002B2CF9AE}" pid="4" name="_AdHocReviewCycleID">
    <vt:i4>-278729539</vt:i4>
  </property>
  <property fmtid="{D5CDD505-2E9C-101B-9397-08002B2CF9AE}" pid="5" name="_EmailSubject">
    <vt:lpwstr>MS Word Template query</vt:lpwstr>
  </property>
  <property fmtid="{D5CDD505-2E9C-101B-9397-08002B2CF9AE}" pid="6" name="_AuthorEmail">
    <vt:lpwstr>Bioinformatics@editorialoffice.co.uk</vt:lpwstr>
  </property>
  <property fmtid="{D5CDD505-2E9C-101B-9397-08002B2CF9AE}" pid="7" name="_AuthorEmailDisplayName">
    <vt:lpwstr>Bioinformatics Editorial Office</vt:lpwstr>
  </property>
  <property fmtid="{D5CDD505-2E9C-101B-9397-08002B2CF9AE}" pid="8" name="_ReviewingToolsShownOnce">
    <vt:lpwstr/>
  </property>
  <property fmtid="{D5CDD505-2E9C-101B-9397-08002B2CF9AE}" pid="9" name="Mendeley Document_1">
    <vt:lpwstr>True</vt:lpwstr>
  </property>
  <property fmtid="{D5CDD505-2E9C-101B-9397-08002B2CF9AE}" pid="10" name="Mendeley Citation Style_1">
    <vt:lpwstr>http://www.zotero.org/styles/apa</vt:lpwstr>
  </property>
  <property fmtid="{D5CDD505-2E9C-101B-9397-08002B2CF9AE}" pid="11" name="Mendeley Recent Style Id 0_1">
    <vt:lpwstr>http://www.zotero.org/styles/american-medical-association</vt:lpwstr>
  </property>
  <property fmtid="{D5CDD505-2E9C-101B-9397-08002B2CF9AE}" pid="12" name="Mendeley Recent Style Name 0_1">
    <vt:lpwstr>American Medical Association</vt:lpwstr>
  </property>
  <property fmtid="{D5CDD505-2E9C-101B-9397-08002B2CF9AE}" pid="13" name="Mendeley Recent Style Id 1_1">
    <vt:lpwstr>http://www.zotero.org/styles/american-political-science-association</vt:lpwstr>
  </property>
  <property fmtid="{D5CDD505-2E9C-101B-9397-08002B2CF9AE}" pid="14" name="Mendeley Recent Style Name 1_1">
    <vt:lpwstr>American Political Science Association</vt:lpwstr>
  </property>
  <property fmtid="{D5CDD505-2E9C-101B-9397-08002B2CF9AE}" pid="15" name="Mendeley Recent Style Id 2_1">
    <vt:lpwstr>http://www.zotero.org/styles/apa</vt:lpwstr>
  </property>
  <property fmtid="{D5CDD505-2E9C-101B-9397-08002B2CF9AE}" pid="16" name="Mendeley Recent Style Name 2_1">
    <vt:lpwstr>American Psychological Association 6th edition</vt:lpwstr>
  </property>
  <property fmtid="{D5CDD505-2E9C-101B-9397-08002B2CF9AE}" pid="17" name="Mendeley Recent Style Id 3_1">
    <vt:lpwstr>http://www.zotero.org/styles/american-sociological-association</vt:lpwstr>
  </property>
  <property fmtid="{D5CDD505-2E9C-101B-9397-08002B2CF9AE}" pid="18" name="Mendeley Recent Style Name 3_1">
    <vt:lpwstr>American Sociological Association</vt:lpwstr>
  </property>
  <property fmtid="{D5CDD505-2E9C-101B-9397-08002B2CF9AE}" pid="19" name="Mendeley Recent Style Id 4_1">
    <vt:lpwstr>http://www.zotero.org/styles/chicago-author-date</vt:lpwstr>
  </property>
  <property fmtid="{D5CDD505-2E9C-101B-9397-08002B2CF9AE}" pid="20" name="Mendeley Recent Style Name 4_1">
    <vt:lpwstr>Chicago Manual of Style 16th edition (author-date)</vt:lpwstr>
  </property>
  <property fmtid="{D5CDD505-2E9C-101B-9397-08002B2CF9AE}" pid="21" name="Mendeley Recent Style Id 5_1">
    <vt:lpwstr>http://www.zotero.org/styles/harvard1</vt:lpwstr>
  </property>
  <property fmtid="{D5CDD505-2E9C-101B-9397-08002B2CF9AE}" pid="22" name="Mendeley Recent Style Name 5_1">
    <vt:lpwstr>Harvard Reference format 1 (author-date)</vt:lpwstr>
  </property>
  <property fmtid="{D5CDD505-2E9C-101B-9397-08002B2CF9AE}" pid="23" name="Mendeley Recent Style Id 6_1">
    <vt:lpwstr>http://www.zotero.org/styles/ieee</vt:lpwstr>
  </property>
  <property fmtid="{D5CDD505-2E9C-101B-9397-08002B2CF9AE}" pid="24" name="Mendeley Recent Style Name 6_1">
    <vt:lpwstr>IEEE</vt:lpwstr>
  </property>
  <property fmtid="{D5CDD505-2E9C-101B-9397-08002B2CF9AE}" pid="25" name="Mendeley Recent Style Id 7_1">
    <vt:lpwstr>http://www.zotero.org/styles/modern-humanities-research-association</vt:lpwstr>
  </property>
  <property fmtid="{D5CDD505-2E9C-101B-9397-08002B2CF9AE}" pid="26" name="Mendeley Recent Style Name 7_1">
    <vt:lpwstr>Modern Humanities Research Association 3rd edition (note with bibliography)</vt:lpwstr>
  </property>
  <property fmtid="{D5CDD505-2E9C-101B-9397-08002B2CF9AE}" pid="27" name="Mendeley Recent Style Id 8_1">
    <vt:lpwstr>http://www.zotero.org/styles/modern-language-association</vt:lpwstr>
  </property>
  <property fmtid="{D5CDD505-2E9C-101B-9397-08002B2CF9AE}" pid="28" name="Mendeley Recent Style Name 8_1">
    <vt:lpwstr>Modern Language Association 7th edition</vt:lpwstr>
  </property>
  <property fmtid="{D5CDD505-2E9C-101B-9397-08002B2CF9AE}" pid="29" name="Mendeley Recent Style Id 9_1">
    <vt:lpwstr>http://www.zotero.org/styles/nature</vt:lpwstr>
  </property>
  <property fmtid="{D5CDD505-2E9C-101B-9397-08002B2CF9AE}" pid="30" name="Mendeley Recent Style Name 9_1">
    <vt:lpwstr>Nature</vt:lpwstr>
  </property>
  <property fmtid="{D5CDD505-2E9C-101B-9397-08002B2CF9AE}" pid="31" name="Mendeley Unique User Id_1">
    <vt:lpwstr>8cf45538-7333-3054-b4e1-9958e632f813</vt:lpwstr>
  </property>
</Properties>
</file>